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18D4" w14:textId="77777777" w:rsidR="00485573" w:rsidRDefault="00485573">
      <w:pPr>
        <w:pStyle w:val="NoSpacing"/>
      </w:pPr>
    </w:p>
    <w:p w14:paraId="4AF3448E" w14:textId="77777777" w:rsidR="00CC42F6" w:rsidRDefault="00CC42F6" w:rsidP="00CC42F6">
      <w:pPr>
        <w:suppressAutoHyphens w:val="0"/>
        <w:jc w:val="center"/>
      </w:pPr>
      <w:r>
        <w:t>Maryville University</w:t>
      </w:r>
    </w:p>
    <w:p w14:paraId="340DFA3F" w14:textId="77777777" w:rsidR="00CC42F6" w:rsidRDefault="00CC42F6" w:rsidP="00CC42F6">
      <w:pPr>
        <w:suppressAutoHyphens w:val="0"/>
        <w:jc w:val="center"/>
      </w:pPr>
    </w:p>
    <w:p w14:paraId="7755E26A" w14:textId="1D9922F4" w:rsidR="00CC42F6" w:rsidRDefault="00CC42F6" w:rsidP="00CC42F6">
      <w:pPr>
        <w:suppressAutoHyphens w:val="0"/>
        <w:jc w:val="center"/>
      </w:pPr>
    </w:p>
    <w:p w14:paraId="16DEB785" w14:textId="79332ABA" w:rsidR="009E354A" w:rsidRDefault="009E354A" w:rsidP="00CC42F6">
      <w:pPr>
        <w:suppressAutoHyphens w:val="0"/>
        <w:jc w:val="center"/>
      </w:pPr>
    </w:p>
    <w:p w14:paraId="725E9332" w14:textId="77777777" w:rsidR="00CC42F6" w:rsidRDefault="00CC42F6" w:rsidP="00CC42F6">
      <w:pPr>
        <w:suppressAutoHyphens w:val="0"/>
        <w:jc w:val="center"/>
      </w:pPr>
    </w:p>
    <w:p w14:paraId="45151AD5" w14:textId="77777777" w:rsidR="00CC42F6" w:rsidRDefault="00CC42F6" w:rsidP="00CC42F6">
      <w:pPr>
        <w:suppressAutoHyphens w:val="0"/>
        <w:jc w:val="center"/>
      </w:pPr>
    </w:p>
    <w:p w14:paraId="0B37F2B1" w14:textId="233A595F" w:rsidR="00CC42F6" w:rsidRDefault="00550AC9" w:rsidP="00CC42F6">
      <w:pPr>
        <w:suppressAutoHyphens w:val="0"/>
        <w:jc w:val="center"/>
      </w:pPr>
      <w:r>
        <w:t>WRIEL</w:t>
      </w:r>
      <w:r w:rsidR="005C464F">
        <w:t xml:space="preserve"> &amp; Co.’s </w:t>
      </w:r>
      <w:r w:rsidR="003F494B">
        <w:t xml:space="preserve">Critical Security Controls </w:t>
      </w:r>
      <w:r w:rsidR="005C464F">
        <w:t xml:space="preserve">and </w:t>
      </w:r>
      <w:bookmarkStart w:id="0" w:name="_GoBack"/>
      <w:bookmarkEnd w:id="0"/>
      <w:r w:rsidR="003F494B">
        <w:t xml:space="preserve">Ethical Hacking </w:t>
      </w:r>
    </w:p>
    <w:p w14:paraId="2F9111D8" w14:textId="77777777" w:rsidR="00CC42F6" w:rsidRDefault="00CC42F6" w:rsidP="00CC42F6">
      <w:pPr>
        <w:suppressAutoHyphens w:val="0"/>
        <w:jc w:val="center"/>
      </w:pPr>
    </w:p>
    <w:p w14:paraId="4DF0EB6B" w14:textId="77777777" w:rsidR="00CC42F6" w:rsidRDefault="00CC42F6" w:rsidP="00CC42F6">
      <w:pPr>
        <w:suppressAutoHyphens w:val="0"/>
        <w:jc w:val="center"/>
      </w:pPr>
    </w:p>
    <w:p w14:paraId="26158F8C" w14:textId="4CD5F6EC" w:rsidR="00CC42F6" w:rsidRDefault="00CC42F6" w:rsidP="00CC42F6">
      <w:pPr>
        <w:suppressAutoHyphens w:val="0"/>
        <w:jc w:val="center"/>
      </w:pPr>
    </w:p>
    <w:p w14:paraId="476EA948" w14:textId="2FC064CD" w:rsidR="009E354A" w:rsidRDefault="009E354A" w:rsidP="00CC42F6">
      <w:pPr>
        <w:suppressAutoHyphens w:val="0"/>
        <w:jc w:val="center"/>
      </w:pPr>
    </w:p>
    <w:p w14:paraId="02E7D2C2" w14:textId="128D1E7E" w:rsidR="009E354A" w:rsidRDefault="009E354A" w:rsidP="00CC42F6">
      <w:pPr>
        <w:suppressAutoHyphens w:val="0"/>
        <w:jc w:val="center"/>
      </w:pPr>
    </w:p>
    <w:p w14:paraId="4AD77C3A" w14:textId="77777777" w:rsidR="009E354A" w:rsidRDefault="009E354A" w:rsidP="00CC42F6">
      <w:pPr>
        <w:suppressAutoHyphens w:val="0"/>
        <w:jc w:val="center"/>
      </w:pPr>
    </w:p>
    <w:p w14:paraId="52194D89" w14:textId="77777777" w:rsidR="009E354A" w:rsidRDefault="009E354A" w:rsidP="00CC42F6">
      <w:pPr>
        <w:suppressAutoHyphens w:val="0"/>
        <w:jc w:val="center"/>
      </w:pPr>
    </w:p>
    <w:p w14:paraId="78F4EE8C" w14:textId="77777777" w:rsidR="00CC42F6" w:rsidRDefault="00CC42F6" w:rsidP="00CC42F6">
      <w:pPr>
        <w:suppressAutoHyphens w:val="0"/>
        <w:jc w:val="center"/>
      </w:pPr>
    </w:p>
    <w:p w14:paraId="7B7C6528" w14:textId="77777777" w:rsidR="00CC42F6" w:rsidRDefault="00CC42F6" w:rsidP="009E354A">
      <w:pPr>
        <w:jc w:val="center"/>
      </w:pPr>
      <w:r>
        <w:t>Kiauna Newman</w:t>
      </w:r>
    </w:p>
    <w:p w14:paraId="69169002" w14:textId="437C839C" w:rsidR="00CC42F6" w:rsidRDefault="00CC42F6" w:rsidP="009E354A">
      <w:pPr>
        <w:jc w:val="center"/>
      </w:pPr>
      <w:r>
        <w:t xml:space="preserve">ISYS </w:t>
      </w:r>
      <w:r w:rsidR="003F494B">
        <w:t>470</w:t>
      </w:r>
    </w:p>
    <w:p w14:paraId="219F828E" w14:textId="5CE43ACC" w:rsidR="00CC42F6" w:rsidRDefault="003F494B" w:rsidP="009E354A">
      <w:pPr>
        <w:jc w:val="center"/>
      </w:pPr>
      <w:r>
        <w:t>October 21, 2018</w:t>
      </w:r>
    </w:p>
    <w:p w14:paraId="57E874AD" w14:textId="2430A349" w:rsidR="00485573" w:rsidRDefault="00485573" w:rsidP="00CC42F6">
      <w:pPr>
        <w:suppressAutoHyphens w:val="0"/>
        <w:jc w:val="center"/>
      </w:pPr>
      <w:r>
        <w:br w:type="page"/>
      </w:r>
    </w:p>
    <w:p w14:paraId="57C0F6FC" w14:textId="77777777" w:rsidR="009E354A" w:rsidRDefault="009E354A">
      <w:pPr>
        <w:pStyle w:val="Title"/>
        <w:sectPr w:rsidR="009E354A" w:rsidSect="008866E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2133684" w14:textId="20517C8A" w:rsidR="00E614DD" w:rsidRDefault="00550AC9">
      <w:pPr>
        <w:pStyle w:val="Title"/>
      </w:pPr>
      <w:r>
        <w:lastRenderedPageBreak/>
        <w:t>WRIEL</w:t>
      </w:r>
      <w:r w:rsidR="009E354A">
        <w:t xml:space="preserve"> </w:t>
      </w:r>
      <w:r w:rsidR="001E562E">
        <w:t>and Company</w:t>
      </w:r>
    </w:p>
    <w:p w14:paraId="34E5EEA2" w14:textId="484E41AF" w:rsidR="009E4AB3" w:rsidRDefault="00550AC9" w:rsidP="00A955BD">
      <w:r>
        <w:t>WRIEL</w:t>
      </w:r>
      <w:r w:rsidR="00C47655">
        <w:t xml:space="preserve"> </w:t>
      </w:r>
      <w:r w:rsidR="001E562E">
        <w:t>and Co.</w:t>
      </w:r>
      <w:r w:rsidR="00C47655">
        <w:t xml:space="preserve"> is </w:t>
      </w:r>
      <w:r w:rsidR="00113FF1">
        <w:t xml:space="preserve">small property management company comprising of </w:t>
      </w:r>
      <w:r w:rsidR="003A53E0">
        <w:t xml:space="preserve">ten </w:t>
      </w:r>
      <w:r w:rsidR="00113FF1">
        <w:t xml:space="preserve">employees, </w:t>
      </w:r>
      <w:r w:rsidR="003A53E0">
        <w:t xml:space="preserve">three mutually equally owners, </w:t>
      </w:r>
      <w:r w:rsidR="004903F8">
        <w:rPr>
          <w:noProof/>
        </w:rPr>
        <w:t>five</w:t>
      </w:r>
      <w:r w:rsidR="003A53E0">
        <w:t xml:space="preserve"> licensed real estate agents and </w:t>
      </w:r>
      <w:r w:rsidR="004903F8">
        <w:rPr>
          <w:noProof/>
        </w:rPr>
        <w:t>two</w:t>
      </w:r>
      <w:r w:rsidR="003A53E0">
        <w:t xml:space="preserve"> administrative assistants.</w:t>
      </w:r>
      <w:r w:rsidR="00113FF1">
        <w:t xml:space="preserve"> </w:t>
      </w:r>
      <w:r w:rsidR="004A34A1">
        <w:t>The company has been r</w:t>
      </w:r>
      <w:r w:rsidR="00732D42">
        <w:t>unning for over ten years</w:t>
      </w:r>
      <w:r w:rsidR="004903F8">
        <w:t>,</w:t>
      </w:r>
      <w:r w:rsidR="001C791B">
        <w:t xml:space="preserve"> </w:t>
      </w:r>
      <w:r w:rsidR="001C791B" w:rsidRPr="004903F8">
        <w:rPr>
          <w:noProof/>
        </w:rPr>
        <w:t>and</w:t>
      </w:r>
      <w:r w:rsidR="001C791B">
        <w:t xml:space="preserve"> the recent interest in critical security controls came from the widespread news coverage of a recent security breach at a local property management company</w:t>
      </w:r>
      <w:r w:rsidR="003A53E0">
        <w:t>.</w:t>
      </w:r>
      <w:r w:rsidR="001C791B">
        <w:t xml:space="preserve"> </w:t>
      </w:r>
      <w:r w:rsidR="003A53E0">
        <w:t xml:space="preserve">The company was one of </w:t>
      </w:r>
      <w:r>
        <w:t>WRIEL</w:t>
      </w:r>
      <w:r w:rsidR="003A53E0">
        <w:t>’s top</w:t>
      </w:r>
      <w:r w:rsidR="001C791B">
        <w:t xml:space="preserve"> competitor</w:t>
      </w:r>
      <w:r w:rsidR="003A53E0">
        <w:t>s; the</w:t>
      </w:r>
      <w:r w:rsidR="001C791B">
        <w:t xml:space="preserve"> company </w:t>
      </w:r>
      <w:r w:rsidR="001C791B" w:rsidRPr="00C871D8">
        <w:rPr>
          <w:noProof/>
        </w:rPr>
        <w:t>was hacked</w:t>
      </w:r>
      <w:r w:rsidR="001C791B">
        <w:t xml:space="preserve"> by a local hacker </w:t>
      </w:r>
      <w:r w:rsidR="003A53E0">
        <w:t>currently</w:t>
      </w:r>
      <w:r w:rsidR="001C791B">
        <w:t xml:space="preserve"> in </w:t>
      </w:r>
      <w:r w:rsidR="003A53E0">
        <w:t>police custody for his actions</w:t>
      </w:r>
      <w:r w:rsidR="001C791B">
        <w:t xml:space="preserve">. </w:t>
      </w:r>
      <w:r w:rsidR="003A53E0">
        <w:t>Reporters</w:t>
      </w:r>
      <w:r w:rsidR="00A955BD">
        <w:t>’</w:t>
      </w:r>
      <w:r w:rsidR="003A53E0">
        <w:t xml:space="preserve"> stated the </w:t>
      </w:r>
      <w:r w:rsidR="001C791B">
        <w:t xml:space="preserve">hacker was able to get into the </w:t>
      </w:r>
      <w:r w:rsidR="003A53E0">
        <w:t xml:space="preserve">company’s </w:t>
      </w:r>
      <w:r w:rsidR="001C791B">
        <w:t xml:space="preserve">system </w:t>
      </w:r>
      <w:r w:rsidR="003A53E0">
        <w:t>with the un</w:t>
      </w:r>
      <w:r w:rsidR="001E562E">
        <w:t xml:space="preserve">beknown </w:t>
      </w:r>
      <w:r w:rsidR="003A53E0">
        <w:t xml:space="preserve">assistance of a </w:t>
      </w:r>
      <w:r w:rsidR="001C791B">
        <w:t>former employee</w:t>
      </w:r>
      <w:r w:rsidR="001E562E">
        <w:t>,</w:t>
      </w:r>
      <w:r w:rsidR="001C791B">
        <w:t xml:space="preserve"> recently fired from the company. Reading this article in the newspaper made </w:t>
      </w:r>
      <w:r w:rsidR="001E562E">
        <w:t>one of the owners’</w:t>
      </w:r>
      <w:r w:rsidR="001C791B">
        <w:t xml:space="preserve"> of </w:t>
      </w:r>
      <w:r>
        <w:t>WRIEL</w:t>
      </w:r>
      <w:r w:rsidR="001E562E">
        <w:t xml:space="preserve"> and Co.</w:t>
      </w:r>
      <w:r w:rsidR="001C791B">
        <w:t xml:space="preserve"> realize having some</w:t>
      </w:r>
      <w:r w:rsidR="00133A39">
        <w:t xml:space="preserve"> </w:t>
      </w:r>
      <w:r w:rsidR="001E562E">
        <w:t xml:space="preserve">critical </w:t>
      </w:r>
      <w:r w:rsidR="00133A39">
        <w:t>security controls implem</w:t>
      </w:r>
      <w:r w:rsidR="00762204">
        <w:t xml:space="preserve">ented in the company </w:t>
      </w:r>
      <w:r w:rsidR="00DA24BC">
        <w:t>wa</w:t>
      </w:r>
      <w:r w:rsidR="00762204">
        <w:t xml:space="preserve">s needed and they </w:t>
      </w:r>
      <w:r w:rsidR="00DA24BC">
        <w:t xml:space="preserve">also </w:t>
      </w:r>
      <w:r w:rsidR="00762204">
        <w:t>need</w:t>
      </w:r>
      <w:r w:rsidR="00DA24BC">
        <w:t>ed</w:t>
      </w:r>
      <w:r w:rsidR="00762204">
        <w:t xml:space="preserve"> to know what vulnerabilities </w:t>
      </w:r>
      <w:r w:rsidR="00202B17">
        <w:t>exist</w:t>
      </w:r>
      <w:r w:rsidR="00DA24BC">
        <w:t>ed</w:t>
      </w:r>
      <w:r w:rsidR="00762204">
        <w:t xml:space="preserve"> within their system.</w:t>
      </w:r>
    </w:p>
    <w:p w14:paraId="4E0B9542" w14:textId="5F06D133" w:rsidR="00BC6213" w:rsidRDefault="00202B17" w:rsidP="00BC6213">
      <w:pPr>
        <w:pStyle w:val="BodyText"/>
        <w:kinsoku w:val="0"/>
        <w:overflowPunct w:val="0"/>
      </w:pPr>
      <w:r>
        <w:t>They met up with our Cyber Security company</w:t>
      </w:r>
      <w:r w:rsidR="001E562E">
        <w:t xml:space="preserve"> to determine what </w:t>
      </w:r>
      <w:r w:rsidR="00C95E7B">
        <w:t xml:space="preserve">policies and </w:t>
      </w:r>
      <w:r>
        <w:t xml:space="preserve">controls </w:t>
      </w:r>
      <w:r w:rsidR="00C95E7B">
        <w:t xml:space="preserve">they should have in place.  </w:t>
      </w:r>
      <w:r w:rsidR="00133A39">
        <w:t xml:space="preserve">After reviewing the </w:t>
      </w:r>
      <w:r w:rsidR="00C95E7B" w:rsidRPr="00C95E7B">
        <w:rPr>
          <w:rFonts w:cstheme="minorHAnsi"/>
          <w:bCs/>
        </w:rPr>
        <w:t>Three Different Shades of Ethical Hacking:</w:t>
      </w:r>
      <w:r w:rsidR="00DA24BC">
        <w:rPr>
          <w:rFonts w:cstheme="minorHAnsi"/>
          <w:bCs/>
        </w:rPr>
        <w:t xml:space="preserve"> </w:t>
      </w:r>
      <w:r w:rsidR="00C95E7B" w:rsidRPr="00C95E7B">
        <w:rPr>
          <w:rFonts w:cstheme="minorHAnsi"/>
          <w:bCs/>
        </w:rPr>
        <w:t>Black, White and Gray</w:t>
      </w:r>
      <w:r w:rsidR="00DA24BC">
        <w:rPr>
          <w:rFonts w:cstheme="minorHAnsi"/>
          <w:bCs/>
        </w:rPr>
        <w:t>,</w:t>
      </w:r>
      <w:r w:rsidR="00C95E7B">
        <w:rPr>
          <w:rFonts w:cstheme="minorHAnsi"/>
          <w:bCs/>
        </w:rPr>
        <w:t xml:space="preserve"> t</w:t>
      </w:r>
      <w:r w:rsidR="00A955BD">
        <w:t xml:space="preserve">hey felt obtaining more </w:t>
      </w:r>
      <w:r w:rsidR="004903F8">
        <w:rPr>
          <w:noProof/>
        </w:rPr>
        <w:t>details</w:t>
      </w:r>
      <w:r w:rsidR="00A955BD">
        <w:t xml:space="preserve"> would help them in marketing their company as a secured entity w</w:t>
      </w:r>
      <w:r w:rsidR="00113FF1">
        <w:t xml:space="preserve">illing and able to protect </w:t>
      </w:r>
      <w:r w:rsidR="00A955BD">
        <w:t xml:space="preserve">their customers’ </w:t>
      </w:r>
      <w:r w:rsidR="00113FF1">
        <w:t>privacy</w:t>
      </w:r>
      <w:r w:rsidR="00A955BD">
        <w:t>,</w:t>
      </w:r>
      <w:r w:rsidR="00113FF1">
        <w:t xml:space="preserve"> as well as</w:t>
      </w:r>
      <w:r w:rsidR="00DA24BC">
        <w:t xml:space="preserve"> protect</w:t>
      </w:r>
      <w:r w:rsidR="00113FF1">
        <w:t xml:space="preserve"> the </w:t>
      </w:r>
      <w:r w:rsidR="004903F8">
        <w:rPr>
          <w:noProof/>
        </w:rPr>
        <w:t>confidentialit</w:t>
      </w:r>
      <w:r w:rsidR="00113FF1" w:rsidRPr="004903F8">
        <w:rPr>
          <w:noProof/>
        </w:rPr>
        <w:t>y</w:t>
      </w:r>
      <w:r w:rsidR="00113FF1">
        <w:t xml:space="preserve"> of the company</w:t>
      </w:r>
      <w:r w:rsidR="00DA24BC">
        <w:t>,</w:t>
      </w:r>
      <w:r w:rsidR="00113FF1">
        <w:t xml:space="preserve"> by investing in critical security controls.</w:t>
      </w:r>
      <w:r w:rsidR="00A955BD">
        <w:t xml:space="preserve"> </w:t>
      </w:r>
      <w:r w:rsidR="009E4AB3">
        <w:t>Eager to ass</w:t>
      </w:r>
      <w:r w:rsidR="00DA24BC">
        <w:t>ist them with a plan of action,</w:t>
      </w:r>
      <w:r w:rsidR="003F494B">
        <w:t xml:space="preserve"> </w:t>
      </w:r>
      <w:r w:rsidR="00DA24BC">
        <w:t>m</w:t>
      </w:r>
      <w:r w:rsidR="00C95E7B">
        <w:t xml:space="preserve">yself and </w:t>
      </w:r>
      <w:r w:rsidR="003F494B">
        <w:t>upper management</w:t>
      </w:r>
      <w:r w:rsidR="00C95E7B">
        <w:t xml:space="preserve"> decided to use the </w:t>
      </w:r>
      <w:r>
        <w:t>gray</w:t>
      </w:r>
      <w:r w:rsidR="00C95E7B">
        <w:t xml:space="preserve"> box approach because </w:t>
      </w:r>
      <w:r w:rsidR="00DA24BC">
        <w:t>we all felt</w:t>
      </w:r>
      <w:r w:rsidR="00C95E7B">
        <w:t xml:space="preserve"> it would be best suited to find out </w:t>
      </w:r>
      <w:r w:rsidR="00DA24BC">
        <w:t>their company’s</w:t>
      </w:r>
      <w:r w:rsidR="00C95E7B">
        <w:t xml:space="preserve"> </w:t>
      </w:r>
      <w:r w:rsidR="003F494B">
        <w:t>vulnerabilities</w:t>
      </w:r>
      <w:r w:rsidR="00C95E7B">
        <w:t xml:space="preserve">. While performing </w:t>
      </w:r>
      <w:r w:rsidR="00BC6213">
        <w:t xml:space="preserve">the </w:t>
      </w:r>
      <w:r>
        <w:t>penetration</w:t>
      </w:r>
      <w:r w:rsidR="00DA24BC">
        <w:t xml:space="preserve"> testing,</w:t>
      </w:r>
      <w:r w:rsidR="003F494B">
        <w:t xml:space="preserve"> </w:t>
      </w:r>
      <w:r w:rsidR="009E4AB3">
        <w:t xml:space="preserve">I provided them with information of each of the controls and a suggestion on how to implement each control. </w:t>
      </w:r>
    </w:p>
    <w:p w14:paraId="63C0B6BD" w14:textId="440386EF" w:rsidR="00C544CF" w:rsidRDefault="003F494B" w:rsidP="00DA24BC">
      <w:pPr>
        <w:pStyle w:val="BodyText"/>
        <w:kinsoku w:val="0"/>
        <w:overflowPunct w:val="0"/>
        <w:ind w:firstLine="720"/>
      </w:pPr>
      <w:r>
        <w:t>T</w:t>
      </w:r>
      <w:r w:rsidR="00BC6213">
        <w:t xml:space="preserve">he first phase </w:t>
      </w:r>
      <w:r w:rsidR="00202B17">
        <w:t>was</w:t>
      </w:r>
      <w:r w:rsidR="00BC6213">
        <w:t xml:space="preserve"> </w:t>
      </w:r>
      <w:r w:rsidR="00202B17">
        <w:t>the reconnaissance</w:t>
      </w:r>
      <w:r w:rsidR="00BC6213">
        <w:t xml:space="preserve"> and </w:t>
      </w:r>
      <w:r w:rsidR="00202B17">
        <w:t>foot printing</w:t>
      </w:r>
      <w:r w:rsidR="00BC6213">
        <w:t xml:space="preserve">. </w:t>
      </w:r>
      <w:r w:rsidR="00202B17">
        <w:t xml:space="preserve">To perform foot </w:t>
      </w:r>
      <w:r w:rsidR="00DA24BC">
        <w:t>printing and</w:t>
      </w:r>
      <w:r w:rsidR="00202B17">
        <w:t xml:space="preserve"> reconnaissance on WRIEL</w:t>
      </w:r>
      <w:r w:rsidR="00DA24BC">
        <w:t>, w</w:t>
      </w:r>
      <w:r w:rsidR="00202B17">
        <w:t>e used</w:t>
      </w:r>
      <w:r w:rsidR="00C544CF">
        <w:t xml:space="preserve"> </w:t>
      </w:r>
      <w:r>
        <w:t>WHOIS</w:t>
      </w:r>
      <w:r w:rsidR="00C544CF">
        <w:t xml:space="preserve"> to determine the </w:t>
      </w:r>
      <w:r w:rsidR="00202B17">
        <w:t>contact information</w:t>
      </w:r>
      <w:r w:rsidR="00C544CF">
        <w:t xml:space="preserve"> for the company. We also looked on job boards to determine the type of software and</w:t>
      </w:r>
      <w:r>
        <w:t xml:space="preserve"> operating</w:t>
      </w:r>
      <w:r w:rsidR="00C544CF">
        <w:t xml:space="preserve"> system </w:t>
      </w:r>
      <w:r w:rsidR="00C544CF">
        <w:lastRenderedPageBreak/>
        <w:t xml:space="preserve">the company </w:t>
      </w:r>
      <w:r>
        <w:t>uses</w:t>
      </w:r>
      <w:r w:rsidR="00DA24BC">
        <w:t>.</w:t>
      </w:r>
      <w:r w:rsidR="00202B17">
        <w:t xml:space="preserve"> A conclusion of the foot printing</w:t>
      </w:r>
      <w:r w:rsidR="00C544CF">
        <w:t xml:space="preserve"> and </w:t>
      </w:r>
      <w:r w:rsidR="00202B17">
        <w:t>reconnaissance</w:t>
      </w:r>
      <w:r w:rsidR="00C544CF">
        <w:t xml:space="preserve"> stage led us to suggest </w:t>
      </w:r>
      <w:r w:rsidR="00DA24BC">
        <w:t xml:space="preserve">the company, </w:t>
      </w:r>
      <w:proofErr w:type="spellStart"/>
      <w:r w:rsidR="00DA24BC">
        <w:t>Wriel</w:t>
      </w:r>
      <w:proofErr w:type="spellEnd"/>
      <w:r w:rsidR="00C544CF">
        <w:t xml:space="preserve"> alter its job </w:t>
      </w:r>
      <w:r w:rsidR="00202B17">
        <w:t>descriptions and</w:t>
      </w:r>
      <w:r w:rsidR="00C544CF">
        <w:t xml:space="preserve"> implement screening policies for potential clients </w:t>
      </w:r>
      <w:r w:rsidR="00202B17">
        <w:t>as well</w:t>
      </w:r>
      <w:r w:rsidR="00DA24BC">
        <w:t xml:space="preserve"> as</w:t>
      </w:r>
      <w:r w:rsidR="00C544CF">
        <w:t xml:space="preserve"> more security protocols. </w:t>
      </w:r>
    </w:p>
    <w:p w14:paraId="5B4DA3C2" w14:textId="0AE19552" w:rsidR="009E4AB3" w:rsidRPr="00624CB5" w:rsidRDefault="005C464F" w:rsidP="00DA24BC">
      <w:pPr>
        <w:pStyle w:val="BodyText"/>
        <w:kinsoku w:val="0"/>
        <w:overflowPunct w:val="0"/>
        <w:ind w:firstLine="720"/>
      </w:pPr>
      <w:r>
        <w:t>During the scanning and enum</w:t>
      </w:r>
      <w:r w:rsidR="00202B17">
        <w:t>erati</w:t>
      </w:r>
      <w:r w:rsidR="003F494B">
        <w:t xml:space="preserve">on phase, </w:t>
      </w:r>
      <w:r w:rsidR="00DA24BC">
        <w:t>w</w:t>
      </w:r>
      <w:r w:rsidR="007916A9">
        <w:t xml:space="preserve">e </w:t>
      </w:r>
      <w:r>
        <w:t xml:space="preserve">used </w:t>
      </w:r>
      <w:proofErr w:type="spellStart"/>
      <w:r>
        <w:t>Nmap</w:t>
      </w:r>
      <w:proofErr w:type="spellEnd"/>
      <w:r>
        <w:t xml:space="preserve"> and other enumeration</w:t>
      </w:r>
      <w:r w:rsidR="003F494B">
        <w:t xml:space="preserve"> tools. Our suggestion to </w:t>
      </w:r>
      <w:proofErr w:type="spellStart"/>
      <w:r w:rsidR="003F494B">
        <w:t>Wrie</w:t>
      </w:r>
      <w:r w:rsidR="007916A9">
        <w:t>l</w:t>
      </w:r>
      <w:proofErr w:type="spellEnd"/>
      <w:r w:rsidR="007916A9">
        <w:t xml:space="preserve"> is </w:t>
      </w:r>
      <w:r w:rsidR="003F494B">
        <w:t xml:space="preserve">to </w:t>
      </w:r>
      <w:r w:rsidR="007916A9">
        <w:t>implement CSI Control</w:t>
      </w:r>
      <w:r w:rsidR="003F494B">
        <w:t>s</w:t>
      </w:r>
      <w:r w:rsidR="007916A9">
        <w:t xml:space="preserve"> 1 and 2.</w:t>
      </w:r>
      <w:r w:rsidR="00BC6213">
        <w:t xml:space="preserve"> </w:t>
      </w:r>
      <w:r w:rsidR="00624CB5">
        <w:t xml:space="preserve">CIS Control </w:t>
      </w:r>
      <w:r w:rsidR="002F433B">
        <w:t xml:space="preserve">1 </w:t>
      </w:r>
      <w:r w:rsidR="00624CB5">
        <w:t xml:space="preserve">- </w:t>
      </w:r>
      <w:r w:rsidR="00624CB5" w:rsidRPr="004903F8">
        <w:rPr>
          <w:noProof/>
        </w:rPr>
        <w:t>Inventory of Authorized and Unauthorized Devices</w:t>
      </w:r>
      <w:r w:rsidR="00DA24BC">
        <w:rPr>
          <w:noProof/>
        </w:rPr>
        <w:t>,</w:t>
      </w:r>
      <w:r w:rsidR="009E51EF">
        <w:t xml:space="preserve"> is </w:t>
      </w:r>
      <w:r w:rsidR="00DA24BC">
        <w:t xml:space="preserve">an </w:t>
      </w:r>
      <w:r w:rsidR="009E51EF">
        <w:t>important</w:t>
      </w:r>
      <w:r w:rsidR="00DA24BC">
        <w:t xml:space="preserve"> control</w:t>
      </w:r>
      <w:r w:rsidR="009E51EF">
        <w:t xml:space="preserve"> because computer </w:t>
      </w:r>
      <w:r w:rsidR="002F433B">
        <w:t>hackers</w:t>
      </w:r>
      <w:r w:rsidR="009E51EF">
        <w:t xml:space="preserve"> make it their daily routine to identify companies who fail to protect their company’s system. Compan</w:t>
      </w:r>
      <w:r w:rsidR="00550AC9">
        <w:t>ie</w:t>
      </w:r>
      <w:r w:rsidR="009E51EF">
        <w:t xml:space="preserve">s make the mistake of issuing their </w:t>
      </w:r>
      <w:r w:rsidR="009E51EF" w:rsidRPr="00C871D8">
        <w:rPr>
          <w:noProof/>
        </w:rPr>
        <w:t>employee</w:t>
      </w:r>
      <w:r w:rsidR="00550AC9">
        <w:rPr>
          <w:noProof/>
        </w:rPr>
        <w:t>s’</w:t>
      </w:r>
      <w:r w:rsidR="009E51EF">
        <w:t xml:space="preserve"> laptops </w:t>
      </w:r>
      <w:proofErr w:type="gramStart"/>
      <w:r w:rsidR="009E51EF">
        <w:t>as</w:t>
      </w:r>
      <w:r w:rsidR="00C871D8">
        <w:t xml:space="preserve"> a</w:t>
      </w:r>
      <w:r w:rsidR="009E51EF">
        <w:t xml:space="preserve"> </w:t>
      </w:r>
      <w:r w:rsidR="009E51EF" w:rsidRPr="00C871D8">
        <w:rPr>
          <w:noProof/>
        </w:rPr>
        <w:t>way</w:t>
      </w:r>
      <w:r w:rsidR="009E51EF">
        <w:t xml:space="preserve"> to</w:t>
      </w:r>
      <w:proofErr w:type="gramEnd"/>
      <w:r w:rsidR="009E51EF">
        <w:t xml:space="preserve"> get more work done. If the work cannot </w:t>
      </w:r>
      <w:r w:rsidR="009E51EF" w:rsidRPr="00C871D8">
        <w:rPr>
          <w:noProof/>
        </w:rPr>
        <w:t>be done</w:t>
      </w:r>
      <w:r w:rsidR="009E51EF">
        <w:t xml:space="preserve"> in the </w:t>
      </w:r>
      <w:r w:rsidR="009E51EF" w:rsidRPr="00C871D8">
        <w:rPr>
          <w:noProof/>
        </w:rPr>
        <w:t>office</w:t>
      </w:r>
      <w:r w:rsidR="00C871D8">
        <w:rPr>
          <w:noProof/>
        </w:rPr>
        <w:t>,</w:t>
      </w:r>
      <w:r w:rsidR="009E51EF">
        <w:t xml:space="preserve"> it can </w:t>
      </w:r>
      <w:r w:rsidR="009E51EF" w:rsidRPr="004903F8">
        <w:rPr>
          <w:noProof/>
        </w:rPr>
        <w:t>be done</w:t>
      </w:r>
      <w:r w:rsidR="00550AC9">
        <w:t xml:space="preserve"> at home;</w:t>
      </w:r>
      <w:r w:rsidR="009E51EF">
        <w:t xml:space="preserve"> </w:t>
      </w:r>
      <w:proofErr w:type="gramStart"/>
      <w:r w:rsidR="009E51EF">
        <w:t>so</w:t>
      </w:r>
      <w:proofErr w:type="gramEnd"/>
      <w:r w:rsidR="009E51EF">
        <w:t xml:space="preserve"> they issue laptops or allow employees to download company information and access it from their home computers. All laptops and external devices used to </w:t>
      </w:r>
      <w:r w:rsidR="005819FF">
        <w:t>access,</w:t>
      </w:r>
      <w:r w:rsidR="009E51EF">
        <w:t xml:space="preserve"> or store company information should </w:t>
      </w:r>
      <w:r w:rsidR="009E51EF" w:rsidRPr="00C871D8">
        <w:rPr>
          <w:noProof/>
        </w:rPr>
        <w:t>be inventoried</w:t>
      </w:r>
      <w:r w:rsidR="009E51EF">
        <w:t xml:space="preserve"> and ensured it contains the proper type of securit</w:t>
      </w:r>
      <w:r w:rsidR="005819FF">
        <w:t xml:space="preserve">y to prevent unwanted access to company information. </w:t>
      </w:r>
      <w:sdt>
        <w:sdtPr>
          <w:id w:val="1411112365"/>
          <w:citation/>
        </w:sdtPr>
        <w:sdtEndPr/>
        <w:sdtContent>
          <w:r w:rsidR="00DF3C43">
            <w:fldChar w:fldCharType="begin"/>
          </w:r>
          <w:r w:rsidR="00DF3C43">
            <w:instrText xml:space="preserve">CITATION The18 \l 1033 </w:instrText>
          </w:r>
          <w:r w:rsidR="00DF3C43">
            <w:fldChar w:fldCharType="separate"/>
          </w:r>
          <w:r w:rsidR="00DF3C43">
            <w:rPr>
              <w:noProof/>
            </w:rPr>
            <w:t>(</w:t>
          </w:r>
          <w:r w:rsidR="00DF3C43" w:rsidRPr="004903F8">
            <w:rPr>
              <w:noProof/>
            </w:rPr>
            <w:t>CIS Control 1: Inventory of Authorized and Unauthorized Devices</w:t>
          </w:r>
          <w:r w:rsidR="00DF3C43">
            <w:rPr>
              <w:noProof/>
            </w:rPr>
            <w:t>)</w:t>
          </w:r>
          <w:r w:rsidR="00DF3C43">
            <w:fldChar w:fldCharType="end"/>
          </w:r>
        </w:sdtContent>
      </w:sdt>
    </w:p>
    <w:p w14:paraId="6F432CF0" w14:textId="1C5DDE69" w:rsidR="009E4AB3" w:rsidRDefault="009E4AB3" w:rsidP="009E4AB3">
      <w:r>
        <w:t xml:space="preserve">A company should have </w:t>
      </w:r>
      <w:r w:rsidR="005819FF">
        <w:t xml:space="preserve">a thorough </w:t>
      </w:r>
      <w:r>
        <w:t xml:space="preserve">overview of their network and what </w:t>
      </w:r>
      <w:r w:rsidR="005819FF">
        <w:t xml:space="preserve">hardware </w:t>
      </w:r>
      <w:r>
        <w:t xml:space="preserve">needs to </w:t>
      </w:r>
      <w:r w:rsidRPr="00C871D8">
        <w:rPr>
          <w:noProof/>
        </w:rPr>
        <w:t>be defended</w:t>
      </w:r>
      <w:r>
        <w:t>. The only way a company new to security control can know what is on their network is by having</w:t>
      </w:r>
      <w:r w:rsidR="00C871D8">
        <w:t xml:space="preserve"> an</w:t>
      </w:r>
      <w:r>
        <w:t xml:space="preserve"> </w:t>
      </w:r>
      <w:r w:rsidRPr="00C871D8">
        <w:rPr>
          <w:noProof/>
        </w:rPr>
        <w:t>inventory</w:t>
      </w:r>
      <w:r>
        <w:t xml:space="preserve"> of </w:t>
      </w:r>
      <w:r w:rsidR="005819FF">
        <w:t xml:space="preserve">the company’s </w:t>
      </w:r>
      <w:r>
        <w:t xml:space="preserve">hardware. </w:t>
      </w:r>
      <w:r w:rsidR="005819FF">
        <w:t>With this knowledge, t</w:t>
      </w:r>
      <w:r w:rsidRPr="00984DA0">
        <w:t xml:space="preserve">he first thing that must </w:t>
      </w:r>
      <w:r w:rsidRPr="00C871D8">
        <w:rPr>
          <w:noProof/>
        </w:rPr>
        <w:t>be done</w:t>
      </w:r>
      <w:r w:rsidRPr="00984DA0">
        <w:t xml:space="preserve"> </w:t>
      </w:r>
      <w:r w:rsidR="005819FF">
        <w:t xml:space="preserve">for </w:t>
      </w:r>
      <w:r w:rsidR="00550AC9">
        <w:t>WRIEL</w:t>
      </w:r>
      <w:r w:rsidR="005819FF">
        <w:t xml:space="preserve"> and Co</w:t>
      </w:r>
      <w:r w:rsidRPr="00984DA0">
        <w:t xml:space="preserve"> </w:t>
      </w:r>
      <w:r w:rsidR="00416BF4">
        <w:t xml:space="preserve">is </w:t>
      </w:r>
      <w:r w:rsidRPr="00984DA0">
        <w:t>to create an inventory of all</w:t>
      </w:r>
      <w:r w:rsidR="00416BF4">
        <w:t xml:space="preserve"> the</w:t>
      </w:r>
      <w:r w:rsidRPr="00984DA0">
        <w:t xml:space="preserve"> </w:t>
      </w:r>
      <w:r w:rsidR="005819FF">
        <w:t>hardware used to access the company’s network</w:t>
      </w:r>
      <w:r w:rsidRPr="00984DA0">
        <w:t>.</w:t>
      </w:r>
      <w:r>
        <w:t xml:space="preserve"> </w:t>
      </w:r>
      <w:r w:rsidR="00634F1D">
        <w:t>A suggestion to</w:t>
      </w:r>
      <w:r>
        <w:t xml:space="preserve"> achieve critical security control 1 </w:t>
      </w:r>
      <w:r w:rsidR="0040147B">
        <w:t xml:space="preserve">is </w:t>
      </w:r>
      <w:r w:rsidR="00634F1D">
        <w:t>to</w:t>
      </w:r>
      <w:r>
        <w:t xml:space="preserve"> “</w:t>
      </w:r>
      <w:r w:rsidRPr="004903F8">
        <w:rPr>
          <w:noProof/>
        </w:rPr>
        <w:t>use a network scanner (commercial or open source) to identify all the devices on your network.</w:t>
      </w:r>
      <w:r>
        <w:t xml:space="preserve">”  An open source network scanner that is used by many is NMap.  </w:t>
      </w:r>
    </w:p>
    <w:p w14:paraId="57DD409F" w14:textId="29EBCAC3" w:rsidR="009E4AB3" w:rsidRDefault="009E4AB3" w:rsidP="009E4AB3">
      <w:r>
        <w:t xml:space="preserve">CIS Control </w:t>
      </w:r>
      <w:r w:rsidR="002F433B">
        <w:t xml:space="preserve">2 </w:t>
      </w:r>
      <w:r>
        <w:t>- Inventory of Authorized and Unauthorized Software</w:t>
      </w:r>
      <w:r w:rsidR="00634F1D">
        <w:t xml:space="preserve"> - </w:t>
      </w:r>
      <w:r w:rsidRPr="004903F8">
        <w:rPr>
          <w:noProof/>
        </w:rPr>
        <w:t>Actively manage (inventory, track, and correct) all software on the network so that only authorized softwa</w:t>
      </w:r>
      <w:r w:rsidR="00550AC9">
        <w:rPr>
          <w:noProof/>
        </w:rPr>
        <w:t>re is installed and can execute. Also ensure</w:t>
      </w:r>
      <w:r w:rsidRPr="004903F8">
        <w:rPr>
          <w:noProof/>
        </w:rPr>
        <w:t xml:space="preserve"> that unauthorized and unmanaged software is found and </w:t>
      </w:r>
      <w:r w:rsidRPr="004903F8">
        <w:rPr>
          <w:noProof/>
        </w:rPr>
        <w:lastRenderedPageBreak/>
        <w:t>prevented from installation or execution.</w:t>
      </w:r>
      <w:sdt>
        <w:sdtPr>
          <w:id w:val="-953789130"/>
          <w:citation/>
        </w:sdtPr>
        <w:sdtEndPr/>
        <w:sdtContent>
          <w:r w:rsidR="00DF3C43">
            <w:fldChar w:fldCharType="begin"/>
          </w:r>
          <w:r w:rsidR="00DF3C43">
            <w:instrText xml:space="preserve">CITATION The181 \l 1033 </w:instrText>
          </w:r>
          <w:r w:rsidR="00DF3C43">
            <w:fldChar w:fldCharType="separate"/>
          </w:r>
          <w:r w:rsidR="00DF3C43">
            <w:rPr>
              <w:noProof/>
            </w:rPr>
            <w:t xml:space="preserve"> (</w:t>
          </w:r>
          <w:r w:rsidR="00DF3C43" w:rsidRPr="004903F8">
            <w:rPr>
              <w:noProof/>
            </w:rPr>
            <w:t>CIS Control 2: Inventory of Authorized and Unauthorized Software</w:t>
          </w:r>
          <w:r w:rsidR="00DF3C43">
            <w:rPr>
              <w:noProof/>
            </w:rPr>
            <w:t>)</w:t>
          </w:r>
          <w:r w:rsidR="00DF3C43">
            <w:fldChar w:fldCharType="end"/>
          </w:r>
        </w:sdtContent>
      </w:sdt>
    </w:p>
    <w:p w14:paraId="00C2601A" w14:textId="5D251BFF" w:rsidR="009E4AB3" w:rsidRDefault="00634F1D" w:rsidP="009E4AB3">
      <w:r>
        <w:t>Hackers</w:t>
      </w:r>
      <w:r w:rsidR="009E4AB3" w:rsidRPr="00634F1D">
        <w:t xml:space="preserve"> </w:t>
      </w:r>
      <w:r>
        <w:t xml:space="preserve">routinely look for companies with susceptible versions of software that can </w:t>
      </w:r>
      <w:r w:rsidRPr="00C871D8">
        <w:rPr>
          <w:noProof/>
        </w:rPr>
        <w:t>be easily accessed</w:t>
      </w:r>
      <w:r>
        <w:t xml:space="preserve"> </w:t>
      </w:r>
      <w:r w:rsidR="00C871D8">
        <w:rPr>
          <w:noProof/>
        </w:rPr>
        <w:t>by</w:t>
      </w:r>
      <w:r>
        <w:t xml:space="preserve"> anyone in the world. </w:t>
      </w:r>
      <w:r w:rsidR="009E4AB3" w:rsidRPr="00634F1D">
        <w:t xml:space="preserve">Some </w:t>
      </w:r>
      <w:r>
        <w:t>Hackers</w:t>
      </w:r>
      <w:r w:rsidR="009E4AB3" w:rsidRPr="00634F1D">
        <w:t xml:space="preserve"> also distribute </w:t>
      </w:r>
      <w:r>
        <w:t xml:space="preserve">fake web pages using their sites or through </w:t>
      </w:r>
      <w:r w:rsidRPr="00C871D8">
        <w:rPr>
          <w:noProof/>
        </w:rPr>
        <w:t>third</w:t>
      </w:r>
      <w:r w:rsidR="00C871D8">
        <w:rPr>
          <w:noProof/>
        </w:rPr>
        <w:t>-</w:t>
      </w:r>
      <w:r w:rsidRPr="00C871D8">
        <w:rPr>
          <w:noProof/>
        </w:rPr>
        <w:t>party</w:t>
      </w:r>
      <w:r>
        <w:t xml:space="preserve"> </w:t>
      </w:r>
      <w:r w:rsidR="004903F8">
        <w:t>web</w:t>
      </w:r>
      <w:r w:rsidRPr="004903F8">
        <w:rPr>
          <w:noProof/>
        </w:rPr>
        <w:t>sites</w:t>
      </w:r>
      <w:r w:rsidR="009E4AB3" w:rsidRPr="00634F1D">
        <w:t xml:space="preserve">. </w:t>
      </w:r>
      <w:r>
        <w:t>This instance</w:t>
      </w:r>
      <w:r w:rsidRPr="00C871D8">
        <w:rPr>
          <w:noProof/>
        </w:rPr>
        <w:t xml:space="preserve"> unsuspecting</w:t>
      </w:r>
      <w:r>
        <w:t xml:space="preserve"> individual access the site the computer </w:t>
      </w:r>
      <w:r w:rsidRPr="00C871D8">
        <w:rPr>
          <w:noProof/>
        </w:rPr>
        <w:t>being used</w:t>
      </w:r>
      <w:r>
        <w:t xml:space="preserve"> beco</w:t>
      </w:r>
      <w:r w:rsidR="00D75A60">
        <w:t xml:space="preserve">mes vulnerable thereby making the </w:t>
      </w:r>
      <w:r>
        <w:t>company’s information</w:t>
      </w:r>
      <w:r w:rsidR="009E4AB3" w:rsidRPr="00634F1D">
        <w:t xml:space="preserve"> </w:t>
      </w:r>
      <w:r w:rsidR="00D75A60">
        <w:t>an easy target. The h</w:t>
      </w:r>
      <w:r>
        <w:t>ackers</w:t>
      </w:r>
      <w:r w:rsidR="00D75A60">
        <w:t xml:space="preserve"> are now able to</w:t>
      </w:r>
      <w:r w:rsidR="009E4AB3" w:rsidRPr="00634F1D">
        <w:t xml:space="preserve"> compromise their machines, often installing programs </w:t>
      </w:r>
      <w:r w:rsidR="00D75A60">
        <w:t xml:space="preserve">to access the company’s system via a backdoor </w:t>
      </w:r>
      <w:r w:rsidR="00D75A60" w:rsidRPr="00C871D8">
        <w:rPr>
          <w:noProof/>
        </w:rPr>
        <w:t>and</w:t>
      </w:r>
      <w:r w:rsidR="00D75A60">
        <w:t xml:space="preserve"> </w:t>
      </w:r>
      <w:r w:rsidR="00D75A60" w:rsidRPr="004903F8">
        <w:rPr>
          <w:noProof/>
        </w:rPr>
        <w:t>install</w:t>
      </w:r>
      <w:r w:rsidR="00D75A60">
        <w:t xml:space="preserve"> some </w:t>
      </w:r>
      <w:r w:rsidR="00D75A60" w:rsidRPr="00C871D8">
        <w:rPr>
          <w:noProof/>
        </w:rPr>
        <w:t>type of</w:t>
      </w:r>
      <w:r w:rsidR="00D75A60">
        <w:t xml:space="preserve"> robotics</w:t>
      </w:r>
      <w:r w:rsidR="009E4AB3" w:rsidRPr="00634F1D">
        <w:t xml:space="preserve"> that </w:t>
      </w:r>
      <w:r w:rsidR="00D75A60" w:rsidRPr="00C871D8">
        <w:rPr>
          <w:noProof/>
        </w:rPr>
        <w:t>allow</w:t>
      </w:r>
      <w:r w:rsidR="00C871D8">
        <w:rPr>
          <w:noProof/>
        </w:rPr>
        <w:t>s</w:t>
      </w:r>
      <w:r w:rsidR="00D75A60">
        <w:t xml:space="preserve"> the hacker</w:t>
      </w:r>
      <w:r w:rsidR="009E4AB3" w:rsidRPr="00634F1D">
        <w:t xml:space="preserve"> </w:t>
      </w:r>
      <w:r w:rsidR="00D75A60">
        <w:t>unlimited access and control</w:t>
      </w:r>
      <w:r w:rsidR="009E4AB3" w:rsidRPr="00634F1D">
        <w:t xml:space="preserve"> of the system. </w:t>
      </w:r>
      <w:r w:rsidR="00D75A60">
        <w:t xml:space="preserve">Lack of knowledge and improper internal </w:t>
      </w:r>
      <w:r w:rsidR="004903F8">
        <w:rPr>
          <w:noProof/>
        </w:rPr>
        <w:t>restriction</w:t>
      </w:r>
      <w:r w:rsidR="00D75A60" w:rsidRPr="004903F8">
        <w:rPr>
          <w:noProof/>
        </w:rPr>
        <w:t>s</w:t>
      </w:r>
      <w:r w:rsidR="00D75A60">
        <w:t xml:space="preserve"> on the software used in the company </w:t>
      </w:r>
      <w:r w:rsidR="004903F8">
        <w:rPr>
          <w:noProof/>
        </w:rPr>
        <w:t>provide</w:t>
      </w:r>
      <w:r w:rsidR="00D75A60" w:rsidRPr="004903F8">
        <w:rPr>
          <w:noProof/>
        </w:rPr>
        <w:t>s</w:t>
      </w:r>
      <w:r w:rsidR="00D75A60">
        <w:t xml:space="preserve"> to way for the company to protect their assets or their customers.</w:t>
      </w:r>
      <w:r w:rsidR="00DF3C43">
        <w:t xml:space="preserve"> </w:t>
      </w:r>
      <w:sdt>
        <w:sdtPr>
          <w:id w:val="-663390641"/>
          <w:citation/>
        </w:sdtPr>
        <w:sdtEndPr/>
        <w:sdtContent>
          <w:r w:rsidR="00DF3C43">
            <w:fldChar w:fldCharType="begin"/>
          </w:r>
          <w:r w:rsidR="00DF3C43">
            <w:instrText xml:space="preserve">CITATION The181 \l 1033 </w:instrText>
          </w:r>
          <w:r w:rsidR="00DF3C43">
            <w:fldChar w:fldCharType="separate"/>
          </w:r>
          <w:r w:rsidR="00DF3C43">
            <w:rPr>
              <w:noProof/>
            </w:rPr>
            <w:t>(CIS Control 2: Inventory of Authorized and Unauthorized Software)</w:t>
          </w:r>
          <w:r w:rsidR="00DF3C43">
            <w:fldChar w:fldCharType="end"/>
          </w:r>
        </w:sdtContent>
      </w:sdt>
    </w:p>
    <w:p w14:paraId="5933D1C4" w14:textId="55CE6DEF" w:rsidR="00D75A60" w:rsidRPr="00634F1D" w:rsidRDefault="00D75A60" w:rsidP="009E4AB3">
      <w:r>
        <w:t xml:space="preserve">Lack of proper controls allows users to run software for personal use and makes the company available for outside attacks. The unwanted access on just one machine </w:t>
      </w:r>
      <w:r w:rsidR="004903F8" w:rsidRPr="004903F8">
        <w:rPr>
          <w:noProof/>
        </w:rPr>
        <w:t>enable</w:t>
      </w:r>
      <w:r w:rsidR="004903F8">
        <w:rPr>
          <w:noProof/>
        </w:rPr>
        <w:t>s</w:t>
      </w:r>
      <w:r>
        <w:t xml:space="preserve"> a hacker the ability to access all company information and thereby compromise the entire company. This type of compromise can not only impact the company but also </w:t>
      </w:r>
      <w:r w:rsidRPr="00C871D8">
        <w:rPr>
          <w:noProof/>
        </w:rPr>
        <w:t>it</w:t>
      </w:r>
      <w:r w:rsidR="00550AC9">
        <w:rPr>
          <w:noProof/>
        </w:rPr>
        <w:t>s</w:t>
      </w:r>
      <w:r>
        <w:t xml:space="preserve"> customers and potentially some of its competitors.</w:t>
      </w:r>
      <w:r w:rsidR="002F433B">
        <w:t xml:space="preserve"> </w:t>
      </w:r>
      <w:sdt>
        <w:sdtPr>
          <w:id w:val="-1267920687"/>
          <w:citation/>
        </w:sdtPr>
        <w:sdtEndPr/>
        <w:sdtContent>
          <w:r w:rsidR="00CF7078">
            <w:fldChar w:fldCharType="begin"/>
          </w:r>
          <w:r w:rsidR="00CF7078">
            <w:instrText xml:space="preserve"> CITATION The181 \l 1033 </w:instrText>
          </w:r>
          <w:r w:rsidR="00CF7078">
            <w:fldChar w:fldCharType="separate"/>
          </w:r>
          <w:r w:rsidR="00CF7078">
            <w:rPr>
              <w:noProof/>
            </w:rPr>
            <w:t>(</w:t>
          </w:r>
          <w:r w:rsidR="00CF7078" w:rsidRPr="004903F8">
            <w:rPr>
              <w:noProof/>
            </w:rPr>
            <w:t>CIS Control 2: Inventory of Authorized and Unauthorized Software</w:t>
          </w:r>
          <w:r w:rsidR="00CF7078">
            <w:rPr>
              <w:noProof/>
            </w:rPr>
            <w:t>)</w:t>
          </w:r>
          <w:r w:rsidR="00CF7078">
            <w:fldChar w:fldCharType="end"/>
          </w:r>
        </w:sdtContent>
      </w:sdt>
    </w:p>
    <w:p w14:paraId="6A79D5F8" w14:textId="63E22B88" w:rsidR="009E4AB3" w:rsidRDefault="002F433B" w:rsidP="009E4AB3">
      <w:r>
        <w:t>A suggestion t</w:t>
      </w:r>
      <w:r w:rsidR="009E4AB3">
        <w:t xml:space="preserve">o implement this control </w:t>
      </w:r>
      <w:r w:rsidR="00550AC9">
        <w:t>WRIEL</w:t>
      </w:r>
      <w:r w:rsidR="009E4AB3">
        <w:t xml:space="preserve"> and Co can utilize Microsoft</w:t>
      </w:r>
      <w:r>
        <w:t>’s</w:t>
      </w:r>
      <w:r w:rsidR="009E4AB3">
        <w:t xml:space="preserve"> free tool </w:t>
      </w:r>
      <w:r w:rsidR="009E4AB3" w:rsidRPr="00222F9E">
        <w:t>Microsoft Software Inven</w:t>
      </w:r>
      <w:r w:rsidR="009E4AB3">
        <w:t xml:space="preserve">tory Analyzer (MSIA). </w:t>
      </w:r>
      <w:r w:rsidR="009E4AB3" w:rsidRPr="00C871D8">
        <w:rPr>
          <w:noProof/>
        </w:rPr>
        <w:t>This</w:t>
      </w:r>
      <w:r w:rsidR="009E4AB3">
        <w:t xml:space="preserve"> is a </w:t>
      </w:r>
      <w:r>
        <w:t>cost-effective</w:t>
      </w:r>
      <w:r w:rsidR="009E4AB3">
        <w:t xml:space="preserve"> way to </w:t>
      </w:r>
      <w:r w:rsidR="004903F8">
        <w:rPr>
          <w:noProof/>
        </w:rPr>
        <w:t>achieve</w:t>
      </w:r>
      <w:r w:rsidR="009E4AB3">
        <w:t xml:space="preserve"> critical security control 2. </w:t>
      </w:r>
      <w:r w:rsidR="009E4AB3" w:rsidRPr="004903F8">
        <w:rPr>
          <w:noProof/>
        </w:rPr>
        <w:t xml:space="preserve">The Microsoft Software Inventory Analyzer (MSIA) is a free tool that can help with your software inventory. Using this tool, </w:t>
      </w:r>
      <w:r w:rsidR="00CF7078" w:rsidRPr="004903F8">
        <w:rPr>
          <w:noProof/>
        </w:rPr>
        <w:t>“</w:t>
      </w:r>
      <w:r w:rsidR="009E4AB3" w:rsidRPr="004903F8">
        <w:rPr>
          <w:noProof/>
        </w:rPr>
        <w:t>you can generate an inventory of core Microsoft products that are installed on your local computer or throughout a network.</w:t>
      </w:r>
      <w:r w:rsidR="00CF7078">
        <w:t>”</w:t>
      </w:r>
      <w:r w:rsidR="00DF3C43">
        <w:t xml:space="preserve"> </w:t>
      </w:r>
      <w:r w:rsidR="00416BF4">
        <w:t>(</w:t>
      </w:r>
      <w:r w:rsidR="00416BF4" w:rsidRPr="00416BF4">
        <w:t>Microsoft Software Inventory Analyzer Documents</w:t>
      </w:r>
      <w:r w:rsidR="00416BF4">
        <w:t>)</w:t>
      </w:r>
    </w:p>
    <w:p w14:paraId="0A7645C2" w14:textId="4F1B2A3F" w:rsidR="009E4AB3" w:rsidRPr="002F433B" w:rsidRDefault="007916A9" w:rsidP="009E4AB3">
      <w:r>
        <w:lastRenderedPageBreak/>
        <w:t xml:space="preserve">After performing the </w:t>
      </w:r>
      <w:r w:rsidR="00550AC9">
        <w:t>s</w:t>
      </w:r>
      <w:r>
        <w:t>ystem hackin</w:t>
      </w:r>
      <w:r w:rsidR="00202B17">
        <w:t>g phase. Our team suggested W</w:t>
      </w:r>
      <w:r w:rsidR="00D631D2">
        <w:t>RIEL</w:t>
      </w:r>
      <w:r>
        <w:t xml:space="preserve"> company </w:t>
      </w:r>
      <w:r w:rsidR="00202B17">
        <w:t>implement</w:t>
      </w:r>
      <w:r>
        <w:t xml:space="preserve"> CIS </w:t>
      </w:r>
      <w:r w:rsidR="00202B17">
        <w:t>Control 3</w:t>
      </w:r>
      <w:r w:rsidR="009E4AB3">
        <w:t xml:space="preserve">- Malware </w:t>
      </w:r>
      <w:proofErr w:type="gramStart"/>
      <w:r w:rsidR="009E4AB3">
        <w:t>Defenses</w:t>
      </w:r>
      <w:r w:rsidR="00202B17">
        <w:t xml:space="preserve"> </w:t>
      </w:r>
      <w:r w:rsidR="009E4AB3">
        <w:t>.</w:t>
      </w:r>
      <w:proofErr w:type="gramEnd"/>
      <w:r w:rsidR="00DF3C43">
        <w:t xml:space="preserve"> </w:t>
      </w:r>
      <w:sdt>
        <w:sdtPr>
          <w:id w:val="424306465"/>
          <w:citation/>
        </w:sdtPr>
        <w:sdtEndPr/>
        <w:sdtContent>
          <w:r w:rsidR="00DF3C43">
            <w:fldChar w:fldCharType="begin"/>
          </w:r>
          <w:r w:rsidR="00DF3C43">
            <w:instrText xml:space="preserve">CITATION The182 \l 1033 </w:instrText>
          </w:r>
          <w:r w:rsidR="00DF3C43">
            <w:fldChar w:fldCharType="separate"/>
          </w:r>
          <w:r w:rsidR="00DF3C43">
            <w:rPr>
              <w:noProof/>
            </w:rPr>
            <w:t>(CIS Control 8: Malware Defenses)</w:t>
          </w:r>
          <w:r w:rsidR="00DF3C43">
            <w:fldChar w:fldCharType="end"/>
          </w:r>
        </w:sdtContent>
      </w:sdt>
      <w:r w:rsidR="00550AC9">
        <w:t xml:space="preserve"> </w:t>
      </w:r>
      <w:r w:rsidR="002F433B">
        <w:t>Vindictive</w:t>
      </w:r>
      <w:r w:rsidR="009E4AB3" w:rsidRPr="002F433B">
        <w:t xml:space="preserve"> </w:t>
      </w:r>
      <w:r w:rsidR="002F433B">
        <w:t xml:space="preserve">also known as “malicious” </w:t>
      </w:r>
      <w:r w:rsidR="009E4AB3" w:rsidRPr="002F433B">
        <w:t xml:space="preserve">software is </w:t>
      </w:r>
      <w:r w:rsidR="002F433B">
        <w:t>a dangerous</w:t>
      </w:r>
      <w:r w:rsidR="009E4AB3" w:rsidRPr="002F433B">
        <w:t xml:space="preserve"> and </w:t>
      </w:r>
      <w:r w:rsidR="002F433B">
        <w:t xml:space="preserve">vital part of </w:t>
      </w:r>
      <w:r w:rsidR="002F433B" w:rsidRPr="00C871D8">
        <w:rPr>
          <w:noProof/>
        </w:rPr>
        <w:t>Web</w:t>
      </w:r>
      <w:r w:rsidR="00C871D8">
        <w:rPr>
          <w:noProof/>
        </w:rPr>
        <w:t>-</w:t>
      </w:r>
      <w:r w:rsidR="002F433B" w:rsidRPr="00C871D8">
        <w:rPr>
          <w:noProof/>
        </w:rPr>
        <w:t>based</w:t>
      </w:r>
      <w:r w:rsidR="009E4AB3" w:rsidRPr="002F433B">
        <w:t xml:space="preserve"> threats, and </w:t>
      </w:r>
      <w:r w:rsidR="002F433B">
        <w:t>is most likely</w:t>
      </w:r>
      <w:r w:rsidR="009E4AB3" w:rsidRPr="002F433B">
        <w:t xml:space="preserve"> designed to attack your </w:t>
      </w:r>
      <w:r w:rsidR="002F433B">
        <w:t>computers</w:t>
      </w:r>
      <w:r w:rsidR="009E4AB3" w:rsidRPr="002F433B">
        <w:t xml:space="preserve">, </w:t>
      </w:r>
      <w:r w:rsidR="002F433B">
        <w:t xml:space="preserve">mobile </w:t>
      </w:r>
      <w:r w:rsidR="009E4AB3" w:rsidRPr="002F433B">
        <w:t xml:space="preserve">devices, or </w:t>
      </w:r>
      <w:r w:rsidR="002F433B">
        <w:t xml:space="preserve">any other device used to store your company’s </w:t>
      </w:r>
      <w:r w:rsidR="009E4AB3" w:rsidRPr="002F433B">
        <w:t xml:space="preserve">data. </w:t>
      </w:r>
      <w:r w:rsidR="002F433B">
        <w:t>The software can be quick to move, easily adaptable, and enter through any way possible via any desktop computer, laptop, mobile phone, tablet, personal/company email, websites, clouds, user installed apps and removable storage devices</w:t>
      </w:r>
      <w:r w:rsidR="009E4AB3" w:rsidRPr="002F433B">
        <w:t xml:space="preserve">. </w:t>
      </w:r>
      <w:r w:rsidR="004903F8">
        <w:t xml:space="preserve">Steps can </w:t>
      </w:r>
      <w:r w:rsidR="004903F8" w:rsidRPr="004903F8">
        <w:rPr>
          <w:noProof/>
        </w:rPr>
        <w:t>be taken</w:t>
      </w:r>
      <w:r w:rsidR="004903F8">
        <w:t xml:space="preserve"> </w:t>
      </w:r>
      <w:r w:rsidR="00C871D8">
        <w:rPr>
          <w:noProof/>
        </w:rPr>
        <w:t>to</w:t>
      </w:r>
      <w:r w:rsidR="002F433B">
        <w:t xml:space="preserve"> </w:t>
      </w:r>
      <w:r w:rsidR="002F433B" w:rsidRPr="004903F8">
        <w:rPr>
          <w:noProof/>
        </w:rPr>
        <w:t>disabl</w:t>
      </w:r>
      <w:r w:rsidR="00D631D2">
        <w:rPr>
          <w:noProof/>
        </w:rPr>
        <w:t>e</w:t>
      </w:r>
      <w:r w:rsidR="002F433B">
        <w:t xml:space="preserve"> this type of vindictive software by installing modern malware created as a defense.</w:t>
      </w:r>
      <w:r w:rsidR="00DF3C43">
        <w:t xml:space="preserve"> </w:t>
      </w:r>
      <w:sdt>
        <w:sdtPr>
          <w:id w:val="1356382286"/>
          <w:citation/>
        </w:sdtPr>
        <w:sdtEndPr/>
        <w:sdtContent>
          <w:r w:rsidR="00DF3C43">
            <w:fldChar w:fldCharType="begin"/>
          </w:r>
          <w:r w:rsidR="00DF3C43">
            <w:instrText xml:space="preserve">CITATION The182 \l 1033 </w:instrText>
          </w:r>
          <w:r w:rsidR="00DF3C43">
            <w:fldChar w:fldCharType="separate"/>
          </w:r>
          <w:r w:rsidR="00DF3C43">
            <w:rPr>
              <w:noProof/>
            </w:rPr>
            <w:t>(CIS Control 8: Malware Defenses)</w:t>
          </w:r>
          <w:r w:rsidR="00DF3C43">
            <w:fldChar w:fldCharType="end"/>
          </w:r>
        </w:sdtContent>
      </w:sdt>
    </w:p>
    <w:p w14:paraId="765ED214" w14:textId="3A76F9B1" w:rsidR="009E4AB3" w:rsidRDefault="009E4AB3" w:rsidP="009E4AB3">
      <w:r w:rsidRPr="002F433B">
        <w:t xml:space="preserve">Malware defenses </w:t>
      </w:r>
      <w:r w:rsidR="002F433B">
        <w:t>need</w:t>
      </w:r>
      <w:r w:rsidRPr="002F433B">
        <w:t xml:space="preserve"> to operate </w:t>
      </w:r>
      <w:r w:rsidR="002F433B">
        <w:t>with all the changes coming on a constant basis</w:t>
      </w:r>
      <w:r w:rsidRPr="002F433B">
        <w:t>.</w:t>
      </w:r>
      <w:r w:rsidR="002F433B">
        <w:t xml:space="preserve"> The </w:t>
      </w:r>
      <w:r w:rsidR="004903F8">
        <w:rPr>
          <w:noProof/>
        </w:rPr>
        <w:t>guard</w:t>
      </w:r>
      <w:r w:rsidR="002F433B" w:rsidRPr="004903F8">
        <w:rPr>
          <w:noProof/>
        </w:rPr>
        <w:t>s</w:t>
      </w:r>
      <w:r w:rsidR="002F433B">
        <w:t xml:space="preserve"> must</w:t>
      </w:r>
      <w:r w:rsidRPr="002F433B">
        <w:t xml:space="preserve"> be </w:t>
      </w:r>
      <w:r w:rsidR="002F433B">
        <w:t>implemented</w:t>
      </w:r>
      <w:r w:rsidRPr="002F433B">
        <w:t xml:space="preserve"> at multiple </w:t>
      </w:r>
      <w:r w:rsidR="002F433B">
        <w:t xml:space="preserve">access points </w:t>
      </w:r>
      <w:r w:rsidRPr="002F433B">
        <w:t xml:space="preserve">to detect, </w:t>
      </w:r>
      <w:r w:rsidR="002F433B">
        <w:t>cease</w:t>
      </w:r>
      <w:r w:rsidRPr="002F433B">
        <w:t xml:space="preserve"> the movement of, or control the execution of </w:t>
      </w:r>
      <w:r w:rsidR="002F433B">
        <w:t xml:space="preserve">the vindictive type of </w:t>
      </w:r>
      <w:r w:rsidRPr="002F433B">
        <w:t xml:space="preserve">software. </w:t>
      </w:r>
      <w:r w:rsidR="000E10D2">
        <w:t>“</w:t>
      </w:r>
      <w:r w:rsidR="002F433B">
        <w:t>Company</w:t>
      </w:r>
      <w:r w:rsidRPr="002F433B">
        <w:t xml:space="preserve"> endpoint security suites provide administrative features to verify that all defenses are active and current</w:t>
      </w:r>
      <w:r w:rsidR="002F433B">
        <w:t>.</w:t>
      </w:r>
      <w:r w:rsidR="000E10D2">
        <w:t>”</w:t>
      </w:r>
      <w:sdt>
        <w:sdtPr>
          <w:id w:val="2132432790"/>
          <w:citation/>
        </w:sdtPr>
        <w:sdtEndPr/>
        <w:sdtContent>
          <w:r w:rsidR="000E10D2">
            <w:fldChar w:fldCharType="begin"/>
          </w:r>
          <w:r w:rsidR="000E10D2">
            <w:instrText xml:space="preserve"> CITATION The16 \l 1033 </w:instrText>
          </w:r>
          <w:r w:rsidR="000E10D2">
            <w:fldChar w:fldCharType="separate"/>
          </w:r>
          <w:r w:rsidR="000E10D2">
            <w:rPr>
              <w:noProof/>
            </w:rPr>
            <w:t xml:space="preserve"> (The Center for Internet Security Ciritcal Security Controls for Effective Cyber Defense)</w:t>
          </w:r>
          <w:r w:rsidR="000E10D2">
            <w:fldChar w:fldCharType="end"/>
          </w:r>
        </w:sdtContent>
      </w:sdt>
    </w:p>
    <w:p w14:paraId="2EAE48B8" w14:textId="5461B640" w:rsidR="009E4AB3" w:rsidRDefault="009E4AB3" w:rsidP="009E4AB3">
      <w:r w:rsidRPr="002F433B">
        <w:t>This control can</w:t>
      </w:r>
      <w:r>
        <w:t xml:space="preserve"> </w:t>
      </w:r>
      <w:r w:rsidRPr="004903F8">
        <w:rPr>
          <w:noProof/>
        </w:rPr>
        <w:t>be implemented</w:t>
      </w:r>
      <w:r>
        <w:t xml:space="preserve"> by installing</w:t>
      </w:r>
      <w:r w:rsidRPr="004903F8">
        <w:rPr>
          <w:noProof/>
        </w:rPr>
        <w:t xml:space="preserve"> anti-virus</w:t>
      </w:r>
      <w:r>
        <w:t xml:space="preserve"> software on the </w:t>
      </w:r>
      <w:r w:rsidR="002F433B" w:rsidRPr="004903F8">
        <w:rPr>
          <w:noProof/>
        </w:rPr>
        <w:t>organization</w:t>
      </w:r>
      <w:r w:rsidR="004903F8">
        <w:rPr>
          <w:noProof/>
        </w:rPr>
        <w:t>'</w:t>
      </w:r>
      <w:r w:rsidR="002F433B" w:rsidRPr="004903F8">
        <w:rPr>
          <w:noProof/>
        </w:rPr>
        <w:t>s</w:t>
      </w:r>
      <w:r>
        <w:t xml:space="preserve"> network. An example of</w:t>
      </w:r>
      <w:r w:rsidRPr="004903F8">
        <w:rPr>
          <w:noProof/>
        </w:rPr>
        <w:t xml:space="preserve"> anti</w:t>
      </w:r>
      <w:r w:rsidR="002F433B" w:rsidRPr="004903F8">
        <w:rPr>
          <w:noProof/>
        </w:rPr>
        <w:t>-</w:t>
      </w:r>
      <w:r w:rsidRPr="004903F8">
        <w:rPr>
          <w:noProof/>
        </w:rPr>
        <w:t>virus</w:t>
      </w:r>
      <w:r>
        <w:t xml:space="preserve"> software to use is Mc</w:t>
      </w:r>
      <w:r w:rsidR="002F433B">
        <w:t>A</w:t>
      </w:r>
      <w:r>
        <w:t xml:space="preserve">fee Endpoint Protection. </w:t>
      </w:r>
      <w:r w:rsidR="002F433B">
        <w:t>It has c</w:t>
      </w:r>
      <w:r>
        <w:t>ore endpoint protection</w:t>
      </w:r>
      <w:r w:rsidR="002F433B">
        <w:t>.</w:t>
      </w:r>
      <w:r>
        <w:t xml:space="preserve"> McAfee Complete Endpoint Threat Protection includes anti-malware, firewall, device control, and email and web security.</w:t>
      </w:r>
      <w:r w:rsidR="002F433B">
        <w:t xml:space="preserve"> </w:t>
      </w:r>
      <w:r w:rsidR="002F433B" w:rsidRPr="004903F8">
        <w:rPr>
          <w:noProof/>
        </w:rPr>
        <w:t xml:space="preserve">This will provide the company with the </w:t>
      </w:r>
      <w:r w:rsidR="004903F8" w:rsidRPr="004903F8">
        <w:rPr>
          <w:noProof/>
        </w:rPr>
        <w:t>necessary</w:t>
      </w:r>
      <w:r w:rsidR="002F433B">
        <w:t xml:space="preserve"> type of protection needed to </w:t>
      </w:r>
      <w:r w:rsidR="004903F8">
        <w:rPr>
          <w:noProof/>
        </w:rPr>
        <w:t>offer</w:t>
      </w:r>
      <w:r w:rsidR="002F433B">
        <w:t xml:space="preserve"> a high-quality malware defense.</w:t>
      </w:r>
      <w:r w:rsidR="00DF3C43">
        <w:t xml:space="preserve"> </w:t>
      </w:r>
      <w:sdt>
        <w:sdtPr>
          <w:id w:val="626600285"/>
          <w:citation/>
        </w:sdtPr>
        <w:sdtEndPr/>
        <w:sdtContent>
          <w:r w:rsidR="00DF3C43">
            <w:fldChar w:fldCharType="begin"/>
          </w:r>
          <w:r w:rsidR="00DF3C43">
            <w:instrText xml:space="preserve"> CITATION SAN14 \l 1033 </w:instrText>
          </w:r>
          <w:r w:rsidR="00DF3C43">
            <w:fldChar w:fldCharType="separate"/>
          </w:r>
          <w:r w:rsidR="00DF3C43">
            <w:rPr>
              <w:noProof/>
            </w:rPr>
            <w:t>(SANS Critical Security Controls Poster)</w:t>
          </w:r>
          <w:r w:rsidR="00DF3C43">
            <w:fldChar w:fldCharType="end"/>
          </w:r>
        </w:sdtContent>
      </w:sdt>
    </w:p>
    <w:p w14:paraId="7F13D037" w14:textId="3627C259" w:rsidR="009E4AB3" w:rsidRDefault="009E4AB3" w:rsidP="00A955BD"/>
    <w:p w14:paraId="423760B3" w14:textId="61857DF4" w:rsidR="009E4AB3" w:rsidRDefault="009E4AB3" w:rsidP="00A955BD"/>
    <w:p w14:paraId="593DEC0E" w14:textId="77777777" w:rsidR="009E4AB3" w:rsidRDefault="009E4AB3" w:rsidP="00A955BD"/>
    <w:p w14:paraId="1BFE5CA1" w14:textId="77777777" w:rsidR="00E614DD" w:rsidRDefault="000E726F" w:rsidP="009D4EB3">
      <w:pPr>
        <w:pStyle w:val="SectionTitle"/>
        <w:jc w:val="left"/>
      </w:pPr>
      <w:sdt>
        <w:sdtPr>
          <w:alias w:val="Works Cited:"/>
          <w:tag w:val="Works Cited:"/>
          <w:id w:val="1884596268"/>
          <w:placeholder>
            <w:docPart w:val="50EB8BE98DC74C4FBD35BBF9FBAABA6D"/>
          </w:placeholder>
          <w:temporary/>
          <w:showingPlcHdr/>
          <w15:appearance w15:val="hidden"/>
        </w:sdtPr>
        <w:sdtEndPr/>
        <w:sdtContent>
          <w:r w:rsidR="009D4EB3">
            <w:t>Works Cited</w:t>
          </w:r>
        </w:sdtContent>
      </w:sdt>
    </w:p>
    <w:p w14:paraId="1FF1312A" w14:textId="77777777" w:rsidR="00EF74D3" w:rsidRPr="00EF74D3" w:rsidRDefault="00EF74D3" w:rsidP="00EF74D3">
      <w:pPr>
        <w:pStyle w:val="Bibliography"/>
      </w:pPr>
      <w:proofErr w:type="spellStart"/>
      <w:r w:rsidRPr="00EF74D3">
        <w:t>Arwine</w:t>
      </w:r>
      <w:proofErr w:type="spellEnd"/>
      <w:r w:rsidRPr="00EF74D3">
        <w:t xml:space="preserve">, Troy. “E-GOV Security (Part 2–Twenty Critical Cyber Defense Controls to Secure Citizen Data &amp; Maintain Public Trust).” </w:t>
      </w:r>
      <w:r w:rsidRPr="00EF74D3">
        <w:rPr>
          <w:i/>
          <w:iCs/>
        </w:rPr>
        <w:t>"Stay Safe" Cyber Security Blog</w:t>
      </w:r>
      <w:r w:rsidRPr="00EF74D3">
        <w:t xml:space="preserve">, 22 Dec. 2010, blogs.technet.microsoft.com/staysafe/2010/12/22/e-gov-security-part-2twenty-critical-cyber-defense-controls-to-secure-citizen-data-maintain-public-trust/. </w:t>
      </w:r>
    </w:p>
    <w:p w14:paraId="02F7CE96" w14:textId="43D3C852" w:rsidR="00EF74D3" w:rsidRPr="00EF74D3" w:rsidRDefault="00EF74D3" w:rsidP="00EF74D3">
      <w:pPr>
        <w:pStyle w:val="Bibliography"/>
      </w:pPr>
      <w:r w:rsidRPr="00EF74D3">
        <w:rPr>
          <w:i/>
          <w:iCs/>
        </w:rPr>
        <w:t xml:space="preserve">The Center for Internet Security Critical Security Controls for Effective Cyber </w:t>
      </w:r>
      <w:r w:rsidRPr="004903F8">
        <w:rPr>
          <w:i/>
          <w:iCs/>
          <w:noProof/>
        </w:rPr>
        <w:t>Defense</w:t>
      </w:r>
      <w:r w:rsidRPr="004903F8">
        <w:rPr>
          <w:noProof/>
        </w:rPr>
        <w:t>.</w:t>
      </w:r>
      <w:r w:rsidRPr="00EF74D3">
        <w:t xml:space="preserve"> Version 6.1 ed., The Center for Internet Security, 2016, www.cisecurity.org/controls/. </w:t>
      </w:r>
    </w:p>
    <w:p w14:paraId="77BCF80D" w14:textId="77777777" w:rsidR="00EF74D3" w:rsidRPr="00EF74D3" w:rsidRDefault="00EF74D3" w:rsidP="00EF74D3">
      <w:pPr>
        <w:pStyle w:val="Bibliography"/>
      </w:pPr>
      <w:r w:rsidRPr="004903F8">
        <w:rPr>
          <w:i/>
          <w:iCs/>
          <w:noProof/>
        </w:rPr>
        <w:t>CIS Control 1: Inventory of Authorized and Unauthorized Devices</w:t>
      </w:r>
      <w:r w:rsidRPr="004903F8">
        <w:rPr>
          <w:noProof/>
        </w:rPr>
        <w:t>,</w:t>
      </w:r>
      <w:r w:rsidRPr="00EF74D3">
        <w:t xml:space="preserve"> www.cisecurity.org/controls/inventory-of-authorized-and-unauthorized-devices/. </w:t>
      </w:r>
    </w:p>
    <w:p w14:paraId="27850755" w14:textId="77777777" w:rsidR="00EF74D3" w:rsidRPr="00EF74D3" w:rsidRDefault="00EF74D3" w:rsidP="00EF74D3">
      <w:pPr>
        <w:pStyle w:val="Bibliography"/>
      </w:pPr>
      <w:r w:rsidRPr="00EF74D3">
        <w:rPr>
          <w:i/>
          <w:iCs/>
        </w:rPr>
        <w:t>CIS Control 2: Inventory of Authorized and Unauthorized Software</w:t>
      </w:r>
      <w:r w:rsidRPr="00EF74D3">
        <w:t xml:space="preserve">, www.cisecurity.org/controls/inventory-of-authorized-and-unauthorized-software/. </w:t>
      </w:r>
    </w:p>
    <w:p w14:paraId="357714FB" w14:textId="77777777" w:rsidR="00EF74D3" w:rsidRPr="00EF74D3" w:rsidRDefault="00EF74D3" w:rsidP="00EF74D3">
      <w:pPr>
        <w:pStyle w:val="Bibliography"/>
      </w:pPr>
      <w:r w:rsidRPr="00EF74D3">
        <w:rPr>
          <w:i/>
          <w:iCs/>
        </w:rPr>
        <w:t>CIS Control 8: Malware Defenses</w:t>
      </w:r>
      <w:r w:rsidRPr="00EF74D3">
        <w:t xml:space="preserve">, www.cisecurity.org/controls/malware-defenses/. </w:t>
      </w:r>
    </w:p>
    <w:p w14:paraId="346CB781" w14:textId="047E85DD" w:rsidR="00EF74D3" w:rsidRPr="00EF74D3" w:rsidRDefault="00EF74D3" w:rsidP="00EF74D3">
      <w:pPr>
        <w:pStyle w:val="Bibliography"/>
      </w:pPr>
      <w:r w:rsidRPr="00EF74D3">
        <w:t>“CIS Controls</w:t>
      </w:r>
      <w:r w:rsidRPr="004903F8">
        <w:rPr>
          <w:noProof/>
        </w:rPr>
        <w:t>:</w:t>
      </w:r>
      <w:r w:rsidR="004903F8">
        <w:rPr>
          <w:noProof/>
        </w:rPr>
        <w:t xml:space="preserve"> </w:t>
      </w:r>
      <w:r w:rsidRPr="004903F8">
        <w:rPr>
          <w:noProof/>
        </w:rPr>
        <w:t>Implementation</w:t>
      </w:r>
      <w:r w:rsidRPr="00EF74D3">
        <w:t xml:space="preserve"> Guide for Small- and Medium-Sized Enterprises (SMEs).” </w:t>
      </w:r>
      <w:r w:rsidRPr="00EF74D3">
        <w:rPr>
          <w:i/>
          <w:iCs/>
        </w:rPr>
        <w:t>CIS Controls</w:t>
      </w:r>
      <w:r w:rsidRPr="00EF74D3">
        <w:t xml:space="preserve">, www.cisecurity.org/wp-content/uploads/2017/09/CIS_Controls_Guide_for_SMEs_2017-1.pdf. </w:t>
      </w:r>
    </w:p>
    <w:p w14:paraId="49C88CEE" w14:textId="77777777" w:rsidR="00EF74D3" w:rsidRPr="00EF74D3" w:rsidRDefault="00EF74D3" w:rsidP="00EF74D3">
      <w:pPr>
        <w:pStyle w:val="Bibliography"/>
      </w:pPr>
      <w:r w:rsidRPr="00EF74D3">
        <w:t xml:space="preserve">“McAfee Complete Endpoint Threat Protection.” </w:t>
      </w:r>
      <w:r w:rsidRPr="00EF74D3">
        <w:rPr>
          <w:i/>
          <w:iCs/>
        </w:rPr>
        <w:t>McAfee Complete Endpoint Threat Protection – Endpoint Protection | McAfee Products</w:t>
      </w:r>
      <w:r w:rsidRPr="00EF74D3">
        <w:t xml:space="preserve">, </w:t>
      </w:r>
      <w:proofErr w:type="spellStart"/>
      <w:r w:rsidRPr="00EF74D3">
        <w:t>Mcafee</w:t>
      </w:r>
      <w:proofErr w:type="spellEnd"/>
      <w:r w:rsidRPr="00EF74D3">
        <w:t xml:space="preserve">, www.mcafee.com/us/products/complete-endpoint-threat-protection.aspx. </w:t>
      </w:r>
    </w:p>
    <w:p w14:paraId="2DD361BA" w14:textId="77777777" w:rsidR="00EF74D3" w:rsidRPr="00EF74D3" w:rsidRDefault="00EF74D3" w:rsidP="00EF74D3">
      <w:pPr>
        <w:pStyle w:val="Bibliography"/>
      </w:pPr>
      <w:r w:rsidRPr="00EF74D3">
        <w:t xml:space="preserve">“Microsoft Software Inventory Analyzer Documents.” </w:t>
      </w:r>
      <w:r w:rsidRPr="00EF74D3">
        <w:rPr>
          <w:i/>
          <w:iCs/>
        </w:rPr>
        <w:t>Microsoft - Official Home Page</w:t>
      </w:r>
      <w:r w:rsidRPr="00EF74D3">
        <w:t xml:space="preserve">, www.microsoft.com/en-us/download/details.aspx?id=20934. </w:t>
      </w:r>
    </w:p>
    <w:p w14:paraId="2158D931" w14:textId="77777777" w:rsidR="00EF74D3" w:rsidRPr="00EF74D3" w:rsidRDefault="00EF74D3" w:rsidP="00EF74D3">
      <w:pPr>
        <w:pStyle w:val="Bibliography"/>
      </w:pPr>
      <w:proofErr w:type="spellStart"/>
      <w:r w:rsidRPr="00EF74D3">
        <w:t>Pescatore</w:t>
      </w:r>
      <w:proofErr w:type="spellEnd"/>
      <w:r w:rsidRPr="00EF74D3">
        <w:t xml:space="preserve">, John, and Tony Sager. “SANS 2013 Critical Security Controls Survey: Moving </w:t>
      </w:r>
      <w:proofErr w:type="gramStart"/>
      <w:r w:rsidRPr="00EF74D3">
        <w:t>From</w:t>
      </w:r>
      <w:proofErr w:type="gramEnd"/>
      <w:r w:rsidRPr="00EF74D3">
        <w:t xml:space="preserve"> Awareness to Action.” </w:t>
      </w:r>
      <w:r w:rsidRPr="00EF74D3">
        <w:rPr>
          <w:i/>
          <w:iCs/>
        </w:rPr>
        <w:t>SANS Institute Reading Room</w:t>
      </w:r>
      <w:r w:rsidRPr="00EF74D3">
        <w:t xml:space="preserve">, SANS Institute, Jan. 2013, </w:t>
      </w:r>
      <w:r w:rsidRPr="00EF74D3">
        <w:lastRenderedPageBreak/>
        <w:t xml:space="preserve">www.sans.org/reading-room/whitepapers/analyst/2013-critical-security-controls-survey-moving-awareness-action-35065. </w:t>
      </w:r>
    </w:p>
    <w:p w14:paraId="6890DE40" w14:textId="77777777" w:rsidR="00EF74D3" w:rsidRPr="00EF74D3" w:rsidRDefault="00EF74D3" w:rsidP="00EF74D3">
      <w:pPr>
        <w:pStyle w:val="Bibliography"/>
      </w:pPr>
      <w:r w:rsidRPr="00EF74D3">
        <w:t xml:space="preserve">“SANS Critical Security Controls Poster.” </w:t>
      </w:r>
      <w:r w:rsidRPr="00EF74D3">
        <w:rPr>
          <w:i/>
          <w:iCs/>
        </w:rPr>
        <w:t>SANS</w:t>
      </w:r>
      <w:r w:rsidRPr="00EF74D3">
        <w:t xml:space="preserve">, Council on Cyber Security, 2014, www.sans.org/media/critical-security-controls/Poster_Fall_2014_CSCs_WEB.PDF. </w:t>
      </w:r>
    </w:p>
    <w:p w14:paraId="599D6059" w14:textId="2B9492C7" w:rsidR="00E614DD" w:rsidRDefault="00E614DD">
      <w:pPr>
        <w:pStyle w:val="Bibliography"/>
      </w:pPr>
    </w:p>
    <w:sectPr w:rsidR="00E614DD" w:rsidSect="008866E9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409B" w14:textId="77777777" w:rsidR="000E726F" w:rsidRDefault="000E726F">
      <w:pPr>
        <w:spacing w:line="240" w:lineRule="auto"/>
      </w:pPr>
      <w:r>
        <w:separator/>
      </w:r>
    </w:p>
  </w:endnote>
  <w:endnote w:type="continuationSeparator" w:id="0">
    <w:p w14:paraId="0AB0E98D" w14:textId="77777777" w:rsidR="000E726F" w:rsidRDefault="000E7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CE908" w14:textId="77777777" w:rsidR="000E726F" w:rsidRDefault="000E726F">
      <w:pPr>
        <w:spacing w:line="240" w:lineRule="auto"/>
      </w:pPr>
      <w:r>
        <w:separator/>
      </w:r>
    </w:p>
  </w:footnote>
  <w:footnote w:type="continuationSeparator" w:id="0">
    <w:p w14:paraId="10F33121" w14:textId="77777777" w:rsidR="000E726F" w:rsidRDefault="000E7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7F11E" w14:textId="2F7432E1" w:rsidR="008866E9" w:rsidRDefault="008866E9">
    <w:pPr>
      <w:pStyle w:val="Header"/>
    </w:pPr>
    <w:r>
      <w:t>Newman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0E10D2">
      <w:rPr>
        <w:noProof/>
      </w:rPr>
      <w:t>7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997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5A19E6" w14:textId="20D6C0E5" w:rsidR="009E354A" w:rsidRDefault="000E726F">
        <w:pPr>
          <w:pStyle w:val="Header"/>
        </w:pPr>
        <w:sdt>
          <w:sdtPr>
            <w:alias w:val="Author"/>
            <w:tag w:val=""/>
            <w:id w:val="-712969923"/>
            <w:placeholder>
              <w:docPart w:val="D30498354D93425D911B54617EACE3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40147B">
              <w:t>Newman</w:t>
            </w:r>
          </w:sdtContent>
        </w:sdt>
        <w:r w:rsidR="009E354A">
          <w:fldChar w:fldCharType="begin"/>
        </w:r>
        <w:r w:rsidR="009E354A">
          <w:instrText xml:space="preserve"> PAGE   \* MERGEFORMAT </w:instrText>
        </w:r>
        <w:r w:rsidR="009E354A">
          <w:fldChar w:fldCharType="separate"/>
        </w:r>
        <w:r w:rsidR="000E10D2">
          <w:rPr>
            <w:noProof/>
          </w:rPr>
          <w:t>1</w:t>
        </w:r>
        <w:r w:rsidR="009E354A">
          <w:rPr>
            <w:noProof/>
          </w:rPr>
          <w:fldChar w:fldCharType="end"/>
        </w:r>
      </w:p>
    </w:sdtContent>
  </w:sdt>
  <w:p w14:paraId="3CD52245" w14:textId="77777777" w:rsidR="009E354A" w:rsidRDefault="009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O0MDWzNDU3NbJQ0lEKTi0uzszPAykwrgUAdwBwJiwAAAA="/>
  </w:docVars>
  <w:rsids>
    <w:rsidRoot w:val="00987246"/>
    <w:rsid w:val="00040CBB"/>
    <w:rsid w:val="000B78C8"/>
    <w:rsid w:val="000E10D2"/>
    <w:rsid w:val="000E726F"/>
    <w:rsid w:val="00113FF1"/>
    <w:rsid w:val="00133A39"/>
    <w:rsid w:val="001463B2"/>
    <w:rsid w:val="001C791B"/>
    <w:rsid w:val="001E562E"/>
    <w:rsid w:val="001F62C0"/>
    <w:rsid w:val="00202B17"/>
    <w:rsid w:val="00245E02"/>
    <w:rsid w:val="002930D2"/>
    <w:rsid w:val="002A26DF"/>
    <w:rsid w:val="002F433B"/>
    <w:rsid w:val="00353B66"/>
    <w:rsid w:val="003A53E0"/>
    <w:rsid w:val="003F494B"/>
    <w:rsid w:val="0040147B"/>
    <w:rsid w:val="00416BF4"/>
    <w:rsid w:val="00485573"/>
    <w:rsid w:val="004903F8"/>
    <w:rsid w:val="004A2675"/>
    <w:rsid w:val="004A34A1"/>
    <w:rsid w:val="004D2B9D"/>
    <w:rsid w:val="004D2C80"/>
    <w:rsid w:val="004F7139"/>
    <w:rsid w:val="00550AC9"/>
    <w:rsid w:val="005819FF"/>
    <w:rsid w:val="005C464F"/>
    <w:rsid w:val="005F1D92"/>
    <w:rsid w:val="00624CB5"/>
    <w:rsid w:val="00634F1D"/>
    <w:rsid w:val="00691EC1"/>
    <w:rsid w:val="00732D42"/>
    <w:rsid w:val="00762204"/>
    <w:rsid w:val="007916A9"/>
    <w:rsid w:val="007C53FB"/>
    <w:rsid w:val="0081773C"/>
    <w:rsid w:val="008866E9"/>
    <w:rsid w:val="008B7D18"/>
    <w:rsid w:val="008F1F97"/>
    <w:rsid w:val="008F4052"/>
    <w:rsid w:val="00987246"/>
    <w:rsid w:val="00994305"/>
    <w:rsid w:val="00997A9F"/>
    <w:rsid w:val="009D4EB3"/>
    <w:rsid w:val="009E354A"/>
    <w:rsid w:val="009E4AB3"/>
    <w:rsid w:val="009E51EF"/>
    <w:rsid w:val="00A955BD"/>
    <w:rsid w:val="00B13D1B"/>
    <w:rsid w:val="00B3327D"/>
    <w:rsid w:val="00B818DF"/>
    <w:rsid w:val="00BC6213"/>
    <w:rsid w:val="00C47655"/>
    <w:rsid w:val="00C544CF"/>
    <w:rsid w:val="00C871D8"/>
    <w:rsid w:val="00C92A20"/>
    <w:rsid w:val="00C95E7B"/>
    <w:rsid w:val="00C96EFB"/>
    <w:rsid w:val="00CC42F6"/>
    <w:rsid w:val="00CF7078"/>
    <w:rsid w:val="00D52117"/>
    <w:rsid w:val="00D631D2"/>
    <w:rsid w:val="00D75A60"/>
    <w:rsid w:val="00DA24BC"/>
    <w:rsid w:val="00DB0D39"/>
    <w:rsid w:val="00DF3C43"/>
    <w:rsid w:val="00E14005"/>
    <w:rsid w:val="00E614DD"/>
    <w:rsid w:val="00E94711"/>
    <w:rsid w:val="00EF74D3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B04F"/>
  <w15:chartTrackingRefBased/>
  <w15:docId w15:val="{00E3A6BF-C74F-4A4F-9ECD-6BA655D1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7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2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7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3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3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3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0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0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0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8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4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un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EB8BE98DC74C4FBD35BBF9FBAA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98C4-8A5B-4D95-8E8F-AF21FEC4A3DE}"/>
      </w:docPartPr>
      <w:docPartBody>
        <w:p w:rsidR="00D34CF2" w:rsidRDefault="00767AA5">
          <w:pPr>
            <w:pStyle w:val="50EB8BE98DC74C4FBD35BBF9FBAABA6D"/>
          </w:pPr>
          <w:r>
            <w:t>Works Cited</w:t>
          </w:r>
        </w:p>
      </w:docPartBody>
    </w:docPart>
    <w:docPart>
      <w:docPartPr>
        <w:name w:val="D30498354D93425D911B54617EAC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276D0-A2E2-4C41-B09D-AD8CED2776A6}"/>
      </w:docPartPr>
      <w:docPartBody>
        <w:p w:rsidR="00E704D7" w:rsidRDefault="00D34CF2">
          <w:r w:rsidRPr="00A3489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A5"/>
    <w:rsid w:val="00312132"/>
    <w:rsid w:val="0037388F"/>
    <w:rsid w:val="006B586E"/>
    <w:rsid w:val="00767AA5"/>
    <w:rsid w:val="00D34CF2"/>
    <w:rsid w:val="00DB1D2E"/>
    <w:rsid w:val="00E704D7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C1BD37A1F848F2A87AB724C0F987BA">
    <w:name w:val="5BC1BD37A1F848F2A87AB724C0F987BA"/>
  </w:style>
  <w:style w:type="paragraph" w:customStyle="1" w:styleId="498D07ADA67F4250BDADA3791490D632">
    <w:name w:val="498D07ADA67F4250BDADA3791490D632"/>
  </w:style>
  <w:style w:type="paragraph" w:customStyle="1" w:styleId="2A58216420774536BF5774BFE1FC5A8F">
    <w:name w:val="2A58216420774536BF5774BFE1FC5A8F"/>
  </w:style>
  <w:style w:type="paragraph" w:customStyle="1" w:styleId="5E49A85E2A2A41B2B293687438953A30">
    <w:name w:val="5E49A85E2A2A41B2B293687438953A30"/>
  </w:style>
  <w:style w:type="paragraph" w:customStyle="1" w:styleId="C7FD5F20D8364C92966F2508BFE55C52">
    <w:name w:val="C7FD5F20D8364C92966F2508BFE55C52"/>
  </w:style>
  <w:style w:type="paragraph" w:customStyle="1" w:styleId="6DD2DDE0A6F943E49600283C871D7025">
    <w:name w:val="6DD2DDE0A6F943E49600283C871D7025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295039D5731D4022B5DBF1D51AE5ECFB">
    <w:name w:val="295039D5731D4022B5DBF1D51AE5ECFB"/>
  </w:style>
  <w:style w:type="paragraph" w:customStyle="1" w:styleId="01EC7B72F1E44480A0024E31AF2C0279">
    <w:name w:val="01EC7B72F1E44480A0024E31AF2C0279"/>
  </w:style>
  <w:style w:type="paragraph" w:customStyle="1" w:styleId="FACDC868F0334D4699E5A8295AFDB534">
    <w:name w:val="FACDC868F0334D4699E5A8295AFDB534"/>
  </w:style>
  <w:style w:type="paragraph" w:customStyle="1" w:styleId="6F66C92566184539AB786CB73147397B">
    <w:name w:val="6F66C92566184539AB786CB73147397B"/>
  </w:style>
  <w:style w:type="paragraph" w:customStyle="1" w:styleId="4062ABEAA48D41C49631F80B18D5D37C">
    <w:name w:val="4062ABEAA48D41C49631F80B18D5D37C"/>
  </w:style>
  <w:style w:type="paragraph" w:customStyle="1" w:styleId="11A22272BF1C499AAC2368E77E16E8A6">
    <w:name w:val="11A22272BF1C499AAC2368E77E16E8A6"/>
  </w:style>
  <w:style w:type="paragraph" w:customStyle="1" w:styleId="70D82751A1EB479FBF66FAE301A72005">
    <w:name w:val="70D82751A1EB479FBF66FAE301A72005"/>
  </w:style>
  <w:style w:type="paragraph" w:customStyle="1" w:styleId="4888088DDFF04BBDAFE3143EA9CAC286">
    <w:name w:val="4888088DDFF04BBDAFE3143EA9CAC286"/>
  </w:style>
  <w:style w:type="paragraph" w:customStyle="1" w:styleId="08F013CBF6D544CDAAA250C8C65E0AEE">
    <w:name w:val="08F013CBF6D544CDAAA250C8C65E0AEE"/>
  </w:style>
  <w:style w:type="paragraph" w:customStyle="1" w:styleId="D1FD8F97800D403DA81273420CF75E28">
    <w:name w:val="D1FD8F97800D403DA81273420CF75E28"/>
  </w:style>
  <w:style w:type="paragraph" w:customStyle="1" w:styleId="07400A51870B4AD3AEFA34F2557FEC03">
    <w:name w:val="07400A51870B4AD3AEFA34F2557FEC03"/>
  </w:style>
  <w:style w:type="paragraph" w:customStyle="1" w:styleId="455D08AB37AB490E8A70B43529EFFA74">
    <w:name w:val="455D08AB37AB490E8A70B43529EFFA74"/>
  </w:style>
  <w:style w:type="paragraph" w:customStyle="1" w:styleId="5F5EFFF531DC490283F67F6EB5D1BF84">
    <w:name w:val="5F5EFFF531DC490283F67F6EB5D1BF84"/>
  </w:style>
  <w:style w:type="paragraph" w:customStyle="1" w:styleId="1CADC44A469749689134C97051931394">
    <w:name w:val="1CADC44A469749689134C97051931394"/>
  </w:style>
  <w:style w:type="paragraph" w:customStyle="1" w:styleId="CF0E6C77C4B44AA38132F23A591C1115">
    <w:name w:val="CF0E6C77C4B44AA38132F23A591C1115"/>
  </w:style>
  <w:style w:type="paragraph" w:customStyle="1" w:styleId="7EF2274019EF40D18AE529A3CCE0A7DE">
    <w:name w:val="7EF2274019EF40D18AE529A3CCE0A7DE"/>
  </w:style>
  <w:style w:type="paragraph" w:customStyle="1" w:styleId="320AF390018043C8B7A9CF929E6EECDD">
    <w:name w:val="320AF390018043C8B7A9CF929E6EECDD"/>
  </w:style>
  <w:style w:type="paragraph" w:customStyle="1" w:styleId="1E5AC8C586DE497186CB6A16F0696D1E">
    <w:name w:val="1E5AC8C586DE497186CB6A16F0696D1E"/>
  </w:style>
  <w:style w:type="paragraph" w:customStyle="1" w:styleId="AEEEF822C4E1489CB31B1A680BA249C3">
    <w:name w:val="AEEEF822C4E1489CB31B1A680BA249C3"/>
  </w:style>
  <w:style w:type="paragraph" w:customStyle="1" w:styleId="3E9EFC5E4D644999903A245B1A10362E">
    <w:name w:val="3E9EFC5E4D644999903A245B1A10362E"/>
  </w:style>
  <w:style w:type="paragraph" w:customStyle="1" w:styleId="6CAFE8109DCC4331AC0C3DD0B8B3F004">
    <w:name w:val="6CAFE8109DCC4331AC0C3DD0B8B3F004"/>
  </w:style>
  <w:style w:type="paragraph" w:customStyle="1" w:styleId="08BF1003306045D0BC1E7B5C5426022E">
    <w:name w:val="08BF1003306045D0BC1E7B5C5426022E"/>
  </w:style>
  <w:style w:type="paragraph" w:customStyle="1" w:styleId="32B1130520BB49A5A164CD62442EEFE8">
    <w:name w:val="32B1130520BB49A5A164CD62442EEFE8"/>
  </w:style>
  <w:style w:type="paragraph" w:customStyle="1" w:styleId="61AA4764504F48C3AB876D0F6C2737BE">
    <w:name w:val="61AA4764504F48C3AB876D0F6C2737BE"/>
  </w:style>
  <w:style w:type="paragraph" w:customStyle="1" w:styleId="50EB8BE98DC74C4FBD35BBF9FBAABA6D">
    <w:name w:val="50EB8BE98DC74C4FBD35BBF9FBAABA6D"/>
  </w:style>
  <w:style w:type="paragraph" w:customStyle="1" w:styleId="A69E81FCBF2E422781321F617B81819A">
    <w:name w:val="A69E81FCBF2E422781321F617B81819A"/>
  </w:style>
  <w:style w:type="paragraph" w:customStyle="1" w:styleId="748F118B913943BEAD10246FFA338BB3">
    <w:name w:val="748F118B913943BEAD10246FFA338BB3"/>
  </w:style>
  <w:style w:type="paragraph" w:customStyle="1" w:styleId="FF7C8DCE8AEE43E0882F1F1E3A25B2B4">
    <w:name w:val="FF7C8DCE8AEE43E0882F1F1E3A25B2B4"/>
  </w:style>
  <w:style w:type="paragraph" w:customStyle="1" w:styleId="185D7D1AF8C248E09CBD37CE6928278B">
    <w:name w:val="185D7D1AF8C248E09CBD37CE6928278B"/>
  </w:style>
  <w:style w:type="paragraph" w:customStyle="1" w:styleId="D64931C276CF481BB08B348AF67FD5A4">
    <w:name w:val="D64931C276CF481BB08B348AF67FD5A4"/>
  </w:style>
  <w:style w:type="paragraph" w:customStyle="1" w:styleId="546980BB6D6647BA89A7D5C2602DA5B0">
    <w:name w:val="546980BB6D6647BA89A7D5C2602DA5B0"/>
  </w:style>
  <w:style w:type="paragraph" w:customStyle="1" w:styleId="CB7EB1FA8BD84FFF8E55DD3EA757CDC6">
    <w:name w:val="CB7EB1FA8BD84FFF8E55DD3EA757CDC6"/>
  </w:style>
  <w:style w:type="paragraph" w:customStyle="1" w:styleId="7F0C46D59F9B4ACA8788AB62DCA4A9FF">
    <w:name w:val="7F0C46D59F9B4ACA8788AB62DCA4A9FF"/>
  </w:style>
  <w:style w:type="paragraph" w:customStyle="1" w:styleId="EF6ED2A889A14AAA97A1376F7AD31A81">
    <w:name w:val="EF6ED2A889A14AAA97A1376F7AD31A81"/>
  </w:style>
  <w:style w:type="character" w:styleId="PlaceholderText">
    <w:name w:val="Placeholder Text"/>
    <w:basedOn w:val="DefaultParagraphFont"/>
    <w:uiPriority w:val="99"/>
    <w:semiHidden/>
    <w:rsid w:val="00D34CF2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Tro10</b:Tag>
    <b:SourceType>InternetSite</b:SourceType>
    <b:Guid>{A32A878A-011C-4D55-8EED-445926A20900}</b:Guid>
    <b:Author>
      <b:Author>
        <b:NameList>
          <b:Person>
            <b:Last>Arwine</b:Last>
            <b:First>Troy</b:First>
          </b:Person>
        </b:NameList>
      </b:Author>
    </b:Author>
    <b:Title>E-GOV Security (Part 2?Twenty Critical Cyber Defense Controls to Secure Citizen Data &amp; Maintain Public Trust)</b:Title>
    <b:Year>2010</b:Year>
    <b:Month>December</b:Month>
    <b:Day>22</b:Day>
    <b:YearAccessed>2018</b:YearAccessed>
    <b:MonthAccessed>March</b:MonthAccessed>
    <b:DayAccessed>11</b:DayAccessed>
    <b:RefOrder>8</b:RefOrder>
  </b:Source>
  <b:Source>
    <b:Tag>Joh13</b:Tag>
    <b:SourceType>DocumentFromInternetSite</b:SourceType>
    <b:Guid>{F712F66D-C540-474E-AA25-2A699368DD4B}</b:Guid>
    <b:Title>SANS Institute Reading Room</b:Title>
    <b:Year>2013</b:Year>
    <b:Month>June</b:Month>
    <b:YearAccessed>2018</b:YearAccessed>
    <b:MonthAccessed>March</b:MonthAccessed>
    <b:Author>
      <b:Author>
        <b:NameList>
          <b:Person>
            <b:Last>Pescatore</b:Last>
            <b:First>John</b:First>
          </b:Person>
        </b:NameList>
      </b:Author>
    </b:Author>
    <b:InternetSiteTitle>SANS Institute</b:InternetSiteTitle>
    <b:RefOrder>1</b:RefOrder>
  </b:Source>
  <b:Source>
    <b:Tag>SAN14</b:Tag>
    <b:SourceType>Misc</b:SourceType>
    <b:Guid>{8A48B45C-1982-4EEE-923C-983ECF92B398}</b:Guid>
    <b:Title>SANS Critical Security Controls Poster</b:Title>
    <b:Year>2014</b:Year>
    <b:Month>Fall</b:Month>
    <b:Publisher>Council on Cyber Security</b:Publisher>
    <b:RefOrder>7</b:RefOrder>
  </b:Source>
  <b:Source>
    <b:Tag>The18</b:Tag>
    <b:SourceType>InternetSite</b:SourceType>
    <b:Guid>{FB67F6C2-E856-484E-A70E-C8E9CFCE9D5C}</b:Guid>
    <b:Title>CIS Control 1: Inventory of Authorized and Unauthorized Devices</b:Title>
    <b:YearAccessed>2018</b:YearAccessed>
    <b:MonthAccessed>March</b:MonthAccessed>
    <b:RefOrder>3</b:RefOrder>
  </b:Source>
  <b:Source>
    <b:Tag>CIS17</b:Tag>
    <b:SourceType>DocumentFromInternetSite</b:SourceType>
    <b:Guid>{25DC3C34-D4D6-4A35-B534-573064CF07D4}</b:Guid>
    <b:Title>CIS Controls: Implementation Guide for Small and Medium Sized Enterprises</b:Title>
    <b:Year>2017</b:Year>
    <b:Month>September</b:Month>
    <b:InternetSiteTitle>The Center of Internet Security</b:InternetSiteTitle>
    <b:YearAccessed>2018</b:YearAccessed>
    <b:MonthAccessed>March</b:MonthAccessed>
    <b:RefOrder>4</b:RefOrder>
  </b:Source>
  <b:Source>
    <b:Tag>The181</b:Tag>
    <b:SourceType>InternetSite</b:SourceType>
    <b:Guid>{1974B56E-B49F-49E5-8F6C-598AC7D32516}</b:Guid>
    <b:Title>CIS Control 2: Inventory of Authorized and Unauthorized Software</b:Title>
    <b:YearAccessed>2018</b:YearAccessed>
    <b:MonthAccessed>March</b:MonthAccessed>
    <b:RefOrder>5</b:RefOrder>
  </b:Source>
  <b:Source>
    <b:Tag>The182</b:Tag>
    <b:SourceType>InternetSite</b:SourceType>
    <b:Guid>{E5E27A1E-5793-4C8F-AE3E-669344180067}</b:Guid>
    <b:Title>CIS Control 8: Malware Defenses</b:Title>
    <b:YearAccessed>2018</b:YearAccessed>
    <b:MonthAccessed>March</b:MonthAccessed>
    <b:RefOrder>6</b:RefOrder>
  </b:Source>
  <b:Source>
    <b:Tag>McA18</b:Tag>
    <b:SourceType>InternetSite</b:SourceType>
    <b:Guid>{D129841A-BF42-4D23-A788-418B344CA24E}</b:Guid>
    <b:Title>McAfee Complete Endpoint Threat Protection</b:Title>
    <b:YearAccessed>2018</b:YearAccessed>
    <b:MonthAccessed>March</b:MonthAccessed>
    <b:RefOrder>9</b:RefOrder>
  </b:Source>
  <b:Source>
    <b:Tag>The16</b:Tag>
    <b:SourceType>DocumentFromInternetSite</b:SourceType>
    <b:Guid>{A98A1BC8-7EAD-434F-836A-F373F9C1C2C5}</b:Guid>
    <b:Title>The Center for Internet Security Ciritcal Security Controls for Effective Cyber Defense</b:Title>
    <b:Year>2016</b:Year>
    <b:Month>August</b:Month>
    <b:YearAccessed>2018</b:YearAccessed>
    <b:MonthAccessed>March</b:MonthAccessed>
    <b:DayAccessed>10</b:DayAccessed>
    <b:InternetSiteTitle>The Center for Internet Security</b:InternetSite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7E7BD-8D0A-40C3-9D8B-0081EB36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115</TotalTime>
  <Pages>7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</dc:creator>
  <cp:keywords/>
  <dc:description/>
  <cp:lastModifiedBy>Kiauna Newman</cp:lastModifiedBy>
  <cp:revision>4</cp:revision>
  <dcterms:created xsi:type="dcterms:W3CDTF">2018-10-21T23:56:00Z</dcterms:created>
  <dcterms:modified xsi:type="dcterms:W3CDTF">2018-10-22T02:11:00Z</dcterms:modified>
  <cp:version/>
</cp:coreProperties>
</file>